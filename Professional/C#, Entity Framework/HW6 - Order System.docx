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16C" w:rsidRDefault="00413C06" w:rsidP="00413C06">
      <w:pPr>
        <w:pStyle w:val="Title"/>
        <w:spacing w:after="240"/>
      </w:pPr>
      <w:r>
        <w:t xml:space="preserve">MIS 333K Homework </w:t>
      </w:r>
      <w:r w:rsidR="003C4F5F">
        <w:t>6</w:t>
      </w:r>
      <w:r>
        <w:t xml:space="preserve">: </w:t>
      </w:r>
      <w:r w:rsidR="00B9442C">
        <w:t>Order Entry Site</w:t>
      </w:r>
    </w:p>
    <w:p w:rsidR="00A61E11" w:rsidRDefault="002118A3" w:rsidP="002118A3">
      <w:r>
        <w:t xml:space="preserve">You are going to expand the </w:t>
      </w:r>
      <w:r w:rsidR="00DB73B1">
        <w:t>food truck</w:t>
      </w:r>
      <w:r>
        <w:t xml:space="preserve"> websit</w:t>
      </w:r>
      <w:r w:rsidR="00DB73B1">
        <w:t>e that you created for Homeworks 2 &amp; 3</w:t>
      </w:r>
      <w:r>
        <w:t xml:space="preserve">. We are going to </w:t>
      </w:r>
      <w:r w:rsidR="00DB73B1">
        <w:t xml:space="preserve">keep selling food products and </w:t>
      </w:r>
      <w:r>
        <w:t xml:space="preserve">add </w:t>
      </w:r>
      <w:r w:rsidR="00AA648C">
        <w:t>supplier</w:t>
      </w:r>
      <w:r w:rsidR="00510420">
        <w:t>s and orders so we can track more information about our products and customers.</w:t>
      </w:r>
    </w:p>
    <w:p w:rsidR="000E5B61" w:rsidRDefault="000E5B61" w:rsidP="002118A3">
      <w:r>
        <w:t>A parallel example with classes and schedules is available for you to use as an example.  See Canvas for links to handouts and the Github repo with all of the sample code.</w:t>
      </w:r>
    </w:p>
    <w:p w:rsidR="00643F35" w:rsidRDefault="00643F35" w:rsidP="00E9655A">
      <w:pPr>
        <w:pStyle w:val="Heading1"/>
      </w:pPr>
      <w:r>
        <w:t>Part One: Familiarize Yourself with the Requirements</w:t>
      </w:r>
    </w:p>
    <w:p w:rsidR="00643F35" w:rsidRPr="000B28CB" w:rsidRDefault="00643F35" w:rsidP="00643F35">
      <w:pPr>
        <w:pStyle w:val="ListParagraph"/>
        <w:numPr>
          <w:ilvl w:val="0"/>
          <w:numId w:val="1"/>
        </w:numPr>
        <w:rPr>
          <w:strike/>
        </w:rPr>
      </w:pPr>
      <w:r w:rsidRPr="000B28CB">
        <w:rPr>
          <w:strike/>
        </w:rPr>
        <w:t xml:space="preserve">Go to the working example site for this homework: </w:t>
      </w:r>
      <w:hyperlink r:id="rId6" w:history="1">
        <w:r w:rsidR="00DB73B1" w:rsidRPr="000B28CB">
          <w:rPr>
            <w:rStyle w:val="Hyperlink"/>
            <w:strike/>
          </w:rPr>
          <w:t>http://sp20homework6example.azurewebsites.net</w:t>
        </w:r>
      </w:hyperlink>
    </w:p>
    <w:p w:rsidR="00014DB8" w:rsidRPr="000B28CB" w:rsidRDefault="00643F35" w:rsidP="00014DB8">
      <w:pPr>
        <w:pStyle w:val="ListParagraph"/>
        <w:numPr>
          <w:ilvl w:val="0"/>
          <w:numId w:val="1"/>
        </w:numPr>
        <w:rPr>
          <w:strike/>
        </w:rPr>
      </w:pPr>
      <w:r w:rsidRPr="000B28CB">
        <w:rPr>
          <w:strike/>
        </w:rPr>
        <w:t xml:space="preserve">Clone the relational data demo repository from GitHub so that you can see the code behind the example. The repo is located at </w:t>
      </w:r>
      <w:hyperlink r:id="rId7" w:history="1">
        <w:r w:rsidR="00BC043C" w:rsidRPr="000B28CB">
          <w:rPr>
            <w:rStyle w:val="Hyperlink"/>
            <w:strike/>
          </w:rPr>
          <w:t>https://github.com/mis333k-spr20/sp20RelationalDataDemo.git</w:t>
        </w:r>
      </w:hyperlink>
      <w:r w:rsidR="00BC043C" w:rsidRPr="000B28CB">
        <w:rPr>
          <w:strike/>
        </w:rPr>
        <w:t xml:space="preserve"> (You will need to copy and paste this link into your browser.  You cannot open it directly from Word because you have to be logged in to GitHub to see the link.)</w:t>
      </w:r>
    </w:p>
    <w:p w:rsidR="00643F35" w:rsidRPr="000B28CB" w:rsidRDefault="00643F35" w:rsidP="00643F35">
      <w:pPr>
        <w:pStyle w:val="ListParagraph"/>
        <w:numPr>
          <w:ilvl w:val="0"/>
          <w:numId w:val="1"/>
        </w:numPr>
        <w:rPr>
          <w:strike/>
        </w:rPr>
      </w:pPr>
      <w:r w:rsidRPr="000B28CB">
        <w:rPr>
          <w:strike/>
        </w:rPr>
        <w:t>Make sure you understand what the site is supposed to do BEFORE you begin any of the coding work</w:t>
      </w:r>
    </w:p>
    <w:p w:rsidR="00E9655A" w:rsidRDefault="00E9655A" w:rsidP="00E9655A">
      <w:pPr>
        <w:pStyle w:val="Heading1"/>
      </w:pPr>
      <w:r>
        <w:t xml:space="preserve">Part </w:t>
      </w:r>
      <w:r w:rsidR="00643F35">
        <w:t>Two</w:t>
      </w:r>
      <w:r>
        <w:t>: Database and Model Setup</w:t>
      </w:r>
    </w:p>
    <w:p w:rsidR="00FA4222" w:rsidRPr="000B28CB" w:rsidRDefault="00413C06" w:rsidP="00FA4222">
      <w:pPr>
        <w:pStyle w:val="ListParagraph"/>
        <w:numPr>
          <w:ilvl w:val="0"/>
          <w:numId w:val="6"/>
        </w:numPr>
        <w:rPr>
          <w:b/>
          <w:strike/>
        </w:rPr>
      </w:pPr>
      <w:r w:rsidRPr="000B28CB">
        <w:rPr>
          <w:strike/>
        </w:rPr>
        <w:t xml:space="preserve">You will need to </w:t>
      </w:r>
      <w:r w:rsidR="00FA4222" w:rsidRPr="000B28CB">
        <w:rPr>
          <w:strike/>
        </w:rPr>
        <w:t xml:space="preserve">use the database attached to the connection string provided to you by the TAs via email.  </w:t>
      </w:r>
      <w:r w:rsidR="00FA4222" w:rsidRPr="000B28CB">
        <w:rPr>
          <w:b/>
          <w:strike/>
        </w:rPr>
        <w:t>If you used this database for Homework 4 have not received your Homework 4 grade, you cannot start on this assignment.</w:t>
      </w:r>
    </w:p>
    <w:p w:rsidR="00F10D43" w:rsidRPr="000B28CB" w:rsidRDefault="00DB73B1" w:rsidP="00643F35">
      <w:pPr>
        <w:pStyle w:val="ListParagraph"/>
        <w:numPr>
          <w:ilvl w:val="0"/>
          <w:numId w:val="6"/>
        </w:numPr>
        <w:rPr>
          <w:strike/>
        </w:rPr>
      </w:pPr>
      <w:r w:rsidRPr="000B28CB">
        <w:rPr>
          <w:strike/>
        </w:rPr>
        <w:t>You will need to create a new Visual Studio project.  Name your project LastName_FirstName_HW6.  Set up all of the folders, common project files, and client-side libraries that you usually add to your projects.  Remember, there are resources for this on Canvas if you need a memory refresher.</w:t>
      </w:r>
    </w:p>
    <w:p w:rsidR="00D61E7A" w:rsidRPr="000B28CB" w:rsidRDefault="00D61E7A" w:rsidP="00643F35">
      <w:pPr>
        <w:pStyle w:val="ListParagraph"/>
        <w:numPr>
          <w:ilvl w:val="0"/>
          <w:numId w:val="6"/>
        </w:numPr>
        <w:rPr>
          <w:strike/>
        </w:rPr>
      </w:pPr>
      <w:r w:rsidRPr="000B28CB">
        <w:rPr>
          <w:strike/>
        </w:rPr>
        <w:t xml:space="preserve">Add a DAL folder to your project and copy in the AppDbContext file from the Common Project Files page on Canvas.  </w:t>
      </w:r>
    </w:p>
    <w:p w:rsidR="00D61E7A" w:rsidRPr="000B28CB" w:rsidRDefault="00D61E7A" w:rsidP="006320D6">
      <w:pPr>
        <w:pStyle w:val="ListParagraph"/>
        <w:numPr>
          <w:ilvl w:val="1"/>
          <w:numId w:val="6"/>
        </w:numPr>
        <w:rPr>
          <w:strike/>
        </w:rPr>
      </w:pPr>
      <w:r w:rsidRPr="000B28CB">
        <w:rPr>
          <w:strike/>
        </w:rPr>
        <w:t xml:space="preserve">Update the using and namespace statements to match your project name.  </w:t>
      </w:r>
    </w:p>
    <w:p w:rsidR="00D61E7A" w:rsidRPr="000B28CB" w:rsidRDefault="00D61E7A" w:rsidP="00D61E7A">
      <w:pPr>
        <w:pStyle w:val="ListParagraph"/>
        <w:numPr>
          <w:ilvl w:val="1"/>
          <w:numId w:val="6"/>
        </w:numPr>
        <w:rPr>
          <w:strike/>
        </w:rPr>
      </w:pPr>
      <w:r w:rsidRPr="000B28CB">
        <w:rPr>
          <w:strike/>
        </w:rPr>
        <w:t>The AppDbContext file will have some errors until you finish adding everything that you need.  This is okay for now</w:t>
      </w:r>
    </w:p>
    <w:p w:rsidR="004B08C3" w:rsidRDefault="0064447A" w:rsidP="00D067B0">
      <w:pPr>
        <w:pStyle w:val="ListParagraph"/>
        <w:numPr>
          <w:ilvl w:val="0"/>
          <w:numId w:val="6"/>
        </w:numPr>
      </w:pPr>
      <w:r>
        <w:t xml:space="preserve">Update the </w:t>
      </w:r>
      <w:r w:rsidR="00D27B0B">
        <w:t xml:space="preserve">Startup.cs file </w:t>
      </w:r>
    </w:p>
    <w:p w:rsidR="006320D6" w:rsidRPr="000B28CB" w:rsidRDefault="006320D6" w:rsidP="004B08C3">
      <w:pPr>
        <w:pStyle w:val="ListParagraph"/>
        <w:numPr>
          <w:ilvl w:val="1"/>
          <w:numId w:val="6"/>
        </w:numPr>
        <w:rPr>
          <w:strike/>
        </w:rPr>
      </w:pPr>
      <w:r w:rsidRPr="000B28CB">
        <w:rPr>
          <w:strike/>
        </w:rPr>
        <w:t>Update the using and namespace statements to match your project name.</w:t>
      </w:r>
    </w:p>
    <w:p w:rsidR="006320D6" w:rsidRPr="000B28CB" w:rsidRDefault="006320D6" w:rsidP="004B08C3">
      <w:pPr>
        <w:pStyle w:val="ListParagraph"/>
        <w:numPr>
          <w:ilvl w:val="1"/>
          <w:numId w:val="6"/>
        </w:numPr>
        <w:rPr>
          <w:strike/>
        </w:rPr>
      </w:pPr>
      <w:r w:rsidRPr="000B28CB">
        <w:rPr>
          <w:strike/>
        </w:rPr>
        <w:t>Uncomment all the lines of code that are actually code.  You should leave the comments that are explanatory notes for the humans as comments.</w:t>
      </w:r>
    </w:p>
    <w:p w:rsidR="0003652B" w:rsidRPr="000B28CB" w:rsidRDefault="0003652B" w:rsidP="004B08C3">
      <w:pPr>
        <w:pStyle w:val="ListParagraph"/>
        <w:numPr>
          <w:ilvl w:val="1"/>
          <w:numId w:val="6"/>
        </w:numPr>
        <w:rPr>
          <w:strike/>
        </w:rPr>
      </w:pPr>
      <w:r w:rsidRPr="000B28CB">
        <w:rPr>
          <w:strike/>
        </w:rPr>
        <w:t>If you get any errors that say you are missing a using statement, click on the light bulb to access the quick fix that will add in the using statement that you need.</w:t>
      </w:r>
    </w:p>
    <w:p w:rsidR="00A34811" w:rsidRPr="000B28CB" w:rsidRDefault="004B08C3" w:rsidP="004B08C3">
      <w:pPr>
        <w:pStyle w:val="ListParagraph"/>
        <w:numPr>
          <w:ilvl w:val="1"/>
          <w:numId w:val="6"/>
        </w:numPr>
        <w:rPr>
          <w:strike/>
        </w:rPr>
      </w:pPr>
      <w:r w:rsidRPr="000B28CB">
        <w:rPr>
          <w:strike/>
        </w:rPr>
        <w:t>Add the connection</w:t>
      </w:r>
      <w:r w:rsidR="00F10D43" w:rsidRPr="000B28CB">
        <w:rPr>
          <w:strike/>
        </w:rPr>
        <w:t xml:space="preserve"> string to the new database you created above</w:t>
      </w:r>
      <w:r w:rsidR="00D27B0B" w:rsidRPr="000B28CB">
        <w:rPr>
          <w:strike/>
        </w:rPr>
        <w:t>.</w:t>
      </w:r>
      <w:r w:rsidR="00F10D43" w:rsidRPr="000B28CB">
        <w:rPr>
          <w:strike/>
        </w:rPr>
        <w:t xml:space="preserve">  Please do this right away.  </w:t>
      </w:r>
    </w:p>
    <w:p w:rsidR="00632853" w:rsidRPr="000B28CB" w:rsidRDefault="00632853" w:rsidP="004B08C3">
      <w:pPr>
        <w:pStyle w:val="ListParagraph"/>
        <w:numPr>
          <w:ilvl w:val="1"/>
          <w:numId w:val="6"/>
        </w:numPr>
        <w:rPr>
          <w:strike/>
        </w:rPr>
      </w:pPr>
      <w:r w:rsidRPr="000B28CB">
        <w:rPr>
          <w:strike/>
        </w:rPr>
        <w:t xml:space="preserve">In your connection string, change </w:t>
      </w:r>
      <w:proofErr w:type="spellStart"/>
      <w:r w:rsidRPr="000B28CB">
        <w:rPr>
          <w:strike/>
        </w:rPr>
        <w:t>MultipleActiveResultSets</w:t>
      </w:r>
      <w:proofErr w:type="spellEnd"/>
      <w:r w:rsidRPr="000B28CB">
        <w:rPr>
          <w:strike/>
        </w:rPr>
        <w:t xml:space="preserve"> = True.</w:t>
      </w:r>
    </w:p>
    <w:p w:rsidR="00D61E7A" w:rsidRDefault="00D61E7A" w:rsidP="00D61E7A">
      <w:pPr>
        <w:pStyle w:val="ListParagraph"/>
        <w:numPr>
          <w:ilvl w:val="0"/>
          <w:numId w:val="6"/>
        </w:numPr>
      </w:pPr>
      <w:r>
        <w:t>Add a</w:t>
      </w:r>
      <w:r w:rsidR="004B08C3">
        <w:t xml:space="preserve">n </w:t>
      </w:r>
      <w:proofErr w:type="spellStart"/>
      <w:r w:rsidR="004B08C3">
        <w:t>AppUser</w:t>
      </w:r>
      <w:proofErr w:type="spellEnd"/>
      <w:r>
        <w:t xml:space="preserve"> class to your </w:t>
      </w:r>
      <w:proofErr w:type="gramStart"/>
      <w:r>
        <w:t>models</w:t>
      </w:r>
      <w:proofErr w:type="gramEnd"/>
      <w:r>
        <w:t xml:space="preserve"> user for the user.  This class MUST be called </w:t>
      </w:r>
      <w:proofErr w:type="spellStart"/>
      <w:r>
        <w:t>AppUser</w:t>
      </w:r>
      <w:proofErr w:type="spellEnd"/>
      <w:r>
        <w:t>.</w:t>
      </w:r>
    </w:p>
    <w:p w:rsidR="00D61E7A" w:rsidRPr="00B21DF8" w:rsidRDefault="00D61E7A" w:rsidP="00D61E7A">
      <w:pPr>
        <w:pStyle w:val="ListParagraph"/>
        <w:numPr>
          <w:ilvl w:val="1"/>
          <w:numId w:val="6"/>
        </w:numPr>
        <w:rPr>
          <w:strike/>
        </w:rPr>
      </w:pPr>
      <w:r w:rsidRPr="00B21DF8">
        <w:rPr>
          <w:strike/>
        </w:rPr>
        <w:t xml:space="preserve">This class MUST be called </w:t>
      </w:r>
      <w:proofErr w:type="spellStart"/>
      <w:r w:rsidRPr="00B21DF8">
        <w:rPr>
          <w:strike/>
        </w:rPr>
        <w:t>AppUser</w:t>
      </w:r>
      <w:proofErr w:type="spellEnd"/>
      <w:r w:rsidRPr="00B21DF8">
        <w:rPr>
          <w:strike/>
        </w:rPr>
        <w:t>.</w:t>
      </w:r>
    </w:p>
    <w:p w:rsidR="00D61E7A" w:rsidRPr="00B21DF8" w:rsidRDefault="00D61E7A" w:rsidP="00214785">
      <w:pPr>
        <w:pStyle w:val="ListParagraph"/>
        <w:numPr>
          <w:ilvl w:val="1"/>
          <w:numId w:val="6"/>
        </w:numPr>
        <w:rPr>
          <w:strike/>
        </w:rPr>
      </w:pPr>
      <w:r w:rsidRPr="00B21DF8">
        <w:rPr>
          <w:strike/>
        </w:rPr>
        <w:t xml:space="preserve">This class MUST inherit from </w:t>
      </w:r>
      <w:proofErr w:type="spellStart"/>
      <w:r w:rsidRPr="00B21DF8">
        <w:rPr>
          <w:strike/>
        </w:rPr>
        <w:t>IdentityUser</w:t>
      </w:r>
      <w:proofErr w:type="spellEnd"/>
      <w:r w:rsidRPr="00B21DF8">
        <w:rPr>
          <w:strike/>
        </w:rPr>
        <w:t>.  This will cause an error because you are missing a using statement.  Click on the lightbulb for the quick fix that will add the correct using statement.</w:t>
      </w:r>
    </w:p>
    <w:p w:rsidR="00D61E7A" w:rsidRPr="00A535AE" w:rsidRDefault="00D61E7A" w:rsidP="00214785">
      <w:pPr>
        <w:pStyle w:val="ListParagraph"/>
        <w:numPr>
          <w:ilvl w:val="1"/>
          <w:numId w:val="6"/>
        </w:numPr>
        <w:rPr>
          <w:strike/>
        </w:rPr>
      </w:pPr>
      <w:r w:rsidRPr="00A535AE">
        <w:rPr>
          <w:strike/>
        </w:rPr>
        <w:t>The users table should hold the following information:</w:t>
      </w:r>
    </w:p>
    <w:p w:rsidR="00D61E7A" w:rsidRPr="00A535AE" w:rsidRDefault="00D61E7A" w:rsidP="00D61E7A">
      <w:pPr>
        <w:pStyle w:val="ListParagraph"/>
        <w:numPr>
          <w:ilvl w:val="2"/>
          <w:numId w:val="6"/>
        </w:numPr>
        <w:rPr>
          <w:strike/>
        </w:rPr>
      </w:pPr>
      <w:bookmarkStart w:id="0" w:name="OLE_LINK1"/>
      <w:bookmarkStart w:id="1" w:name="OLE_LINK2"/>
      <w:r w:rsidRPr="00A535AE">
        <w:rPr>
          <w:strike/>
          <w:u w:val="single"/>
        </w:rPr>
        <w:t>Id</w:t>
      </w:r>
      <w:r w:rsidRPr="00A535AE">
        <w:rPr>
          <w:strike/>
        </w:rPr>
        <w:t xml:space="preserve"> – use the built-in Identity field for the unique identifier for the user. This is the primary key for this model class.  </w:t>
      </w:r>
      <w:r w:rsidRPr="00A535AE">
        <w:rPr>
          <w:b/>
          <w:strike/>
        </w:rPr>
        <w:t xml:space="preserve">YOU SHOULD </w:t>
      </w:r>
      <w:r w:rsidRPr="00A535AE">
        <w:rPr>
          <w:b/>
          <w:strike/>
          <w:u w:val="single"/>
        </w:rPr>
        <w:t>NOT</w:t>
      </w:r>
      <w:r w:rsidRPr="00A535AE">
        <w:rPr>
          <w:b/>
          <w:strike/>
        </w:rPr>
        <w:t xml:space="preserve"> ADD AN ADDITIONAL </w:t>
      </w:r>
      <w:proofErr w:type="spellStart"/>
      <w:r w:rsidRPr="00A535AE">
        <w:rPr>
          <w:b/>
          <w:strike/>
        </w:rPr>
        <w:t>AppUserID</w:t>
      </w:r>
      <w:proofErr w:type="spellEnd"/>
      <w:r w:rsidRPr="00A535AE">
        <w:rPr>
          <w:b/>
          <w:strike/>
        </w:rPr>
        <w:t>.</w:t>
      </w:r>
    </w:p>
    <w:p w:rsidR="00D61E7A" w:rsidRPr="00A535AE" w:rsidRDefault="00D61E7A" w:rsidP="00D61E7A">
      <w:pPr>
        <w:pStyle w:val="ListParagraph"/>
        <w:numPr>
          <w:ilvl w:val="2"/>
          <w:numId w:val="6"/>
        </w:numPr>
        <w:rPr>
          <w:strike/>
        </w:rPr>
      </w:pPr>
      <w:r w:rsidRPr="00A535AE">
        <w:rPr>
          <w:strike/>
          <w:u w:val="single"/>
        </w:rPr>
        <w:t>First name</w:t>
      </w:r>
      <w:r w:rsidRPr="00A535AE">
        <w:rPr>
          <w:strike/>
        </w:rPr>
        <w:t xml:space="preserve"> – the user’s first name. This field is required.  Identity does not automatically create this field in the user table; you will need to add it to the </w:t>
      </w:r>
      <w:proofErr w:type="spellStart"/>
      <w:r w:rsidRPr="00A535AE">
        <w:rPr>
          <w:strike/>
        </w:rPr>
        <w:t>AppUser</w:t>
      </w:r>
      <w:proofErr w:type="spellEnd"/>
      <w:r w:rsidRPr="00A535AE">
        <w:rPr>
          <w:strike/>
        </w:rPr>
        <w:t xml:space="preserve"> class.</w:t>
      </w:r>
    </w:p>
    <w:p w:rsidR="00D61E7A" w:rsidRPr="00A535AE" w:rsidRDefault="00D61E7A" w:rsidP="00D61E7A">
      <w:pPr>
        <w:pStyle w:val="ListParagraph"/>
        <w:numPr>
          <w:ilvl w:val="2"/>
          <w:numId w:val="6"/>
        </w:numPr>
        <w:rPr>
          <w:strike/>
        </w:rPr>
      </w:pPr>
      <w:r w:rsidRPr="00A535AE">
        <w:rPr>
          <w:strike/>
          <w:u w:val="single"/>
        </w:rPr>
        <w:t>Last name</w:t>
      </w:r>
      <w:r w:rsidRPr="00A535AE">
        <w:rPr>
          <w:strike/>
        </w:rPr>
        <w:t xml:space="preserve"> – the user’s last name.  This field is required.  Identity does not automatically create this field in the user table; you will need to add it to the </w:t>
      </w:r>
      <w:proofErr w:type="spellStart"/>
      <w:r w:rsidRPr="00A535AE">
        <w:rPr>
          <w:strike/>
        </w:rPr>
        <w:t>AppUser</w:t>
      </w:r>
      <w:proofErr w:type="spellEnd"/>
      <w:r w:rsidRPr="00A535AE">
        <w:rPr>
          <w:strike/>
        </w:rPr>
        <w:t xml:space="preserve"> class.</w:t>
      </w:r>
    </w:p>
    <w:p w:rsidR="00D61E7A" w:rsidRPr="00A535AE" w:rsidRDefault="00D61E7A" w:rsidP="00D61E7A">
      <w:pPr>
        <w:pStyle w:val="ListParagraph"/>
        <w:numPr>
          <w:ilvl w:val="2"/>
          <w:numId w:val="6"/>
        </w:numPr>
        <w:rPr>
          <w:strike/>
        </w:rPr>
      </w:pPr>
      <w:r w:rsidRPr="00A535AE">
        <w:rPr>
          <w:strike/>
          <w:u w:val="single"/>
        </w:rPr>
        <w:t>Email</w:t>
      </w:r>
      <w:r w:rsidRPr="00A535AE">
        <w:rPr>
          <w:strike/>
        </w:rPr>
        <w:t xml:space="preserve"> – the user’s email.  This field is required.  Use the built-in Identity field for this.  Email will also be the user’s username.</w:t>
      </w:r>
    </w:p>
    <w:p w:rsidR="00D61E7A" w:rsidRPr="00A535AE" w:rsidRDefault="00D61E7A" w:rsidP="00D61E7A">
      <w:pPr>
        <w:pStyle w:val="ListParagraph"/>
        <w:numPr>
          <w:ilvl w:val="2"/>
          <w:numId w:val="6"/>
        </w:numPr>
        <w:rPr>
          <w:strike/>
        </w:rPr>
      </w:pPr>
      <w:proofErr w:type="spellStart"/>
      <w:r w:rsidRPr="00A535AE">
        <w:rPr>
          <w:strike/>
          <w:u w:val="single"/>
        </w:rPr>
        <w:t>PhoneNumber</w:t>
      </w:r>
      <w:proofErr w:type="spellEnd"/>
      <w:r w:rsidRPr="00A535AE">
        <w:rPr>
          <w:strike/>
        </w:rPr>
        <w:t xml:space="preserve"> – the user’s phone number.  This field is required.  Use the built-in Identity field for this.</w:t>
      </w:r>
    </w:p>
    <w:bookmarkEnd w:id="0"/>
    <w:bookmarkEnd w:id="1"/>
    <w:p w:rsidR="006320D6" w:rsidRPr="00A535AE" w:rsidRDefault="006320D6" w:rsidP="00D61E7A">
      <w:pPr>
        <w:pStyle w:val="ListParagraph"/>
        <w:numPr>
          <w:ilvl w:val="2"/>
          <w:numId w:val="6"/>
        </w:numPr>
        <w:rPr>
          <w:strike/>
        </w:rPr>
      </w:pPr>
      <w:r w:rsidRPr="00A535AE">
        <w:rPr>
          <w:strike/>
        </w:rPr>
        <w:lastRenderedPageBreak/>
        <w:t xml:space="preserve">All other fields (passwords, roles, etc.) will be inherited from the </w:t>
      </w:r>
      <w:proofErr w:type="spellStart"/>
      <w:r w:rsidRPr="00A535AE">
        <w:rPr>
          <w:strike/>
        </w:rPr>
        <w:t>IdentityUser</w:t>
      </w:r>
      <w:proofErr w:type="spellEnd"/>
      <w:r w:rsidRPr="00A535AE">
        <w:rPr>
          <w:strike/>
        </w:rPr>
        <w:t xml:space="preserve"> class.  See </w:t>
      </w:r>
      <w:hyperlink r:id="rId8" w:history="1">
        <w:r w:rsidRPr="00A535AE">
          <w:rPr>
            <w:rStyle w:val="Hyperlink"/>
            <w:strike/>
          </w:rPr>
          <w:t>https://docs.microsoft.com/en-us/dotnet/api/microsoft.aspnetcore.identity.entityframeworkcore.identityuser</w:t>
        </w:r>
      </w:hyperlink>
      <w:r w:rsidRPr="00A535AE">
        <w:rPr>
          <w:strike/>
        </w:rPr>
        <w:t xml:space="preserve"> for more information about this base class.</w:t>
      </w:r>
    </w:p>
    <w:p w:rsidR="00221CE2" w:rsidRPr="00D65F3E" w:rsidRDefault="00A34811" w:rsidP="00221CE2">
      <w:pPr>
        <w:pStyle w:val="ListParagraph"/>
        <w:numPr>
          <w:ilvl w:val="0"/>
          <w:numId w:val="6"/>
        </w:numPr>
        <w:contextualSpacing/>
        <w:rPr>
          <w:strike/>
        </w:rPr>
      </w:pPr>
      <w:r w:rsidRPr="00D65F3E">
        <w:rPr>
          <w:strike/>
        </w:rPr>
        <w:t xml:space="preserve">Add a class </w:t>
      </w:r>
      <w:r w:rsidR="00B351FD" w:rsidRPr="00D65F3E">
        <w:rPr>
          <w:strike/>
        </w:rPr>
        <w:t>called Product to your M</w:t>
      </w:r>
      <w:r w:rsidR="00AA648C" w:rsidRPr="00D65F3E">
        <w:rPr>
          <w:strike/>
        </w:rPr>
        <w:t>odels folder</w:t>
      </w:r>
      <w:r w:rsidR="00221CE2" w:rsidRPr="00D65F3E">
        <w:rPr>
          <w:strike/>
        </w:rPr>
        <w:t xml:space="preserve">. The product </w:t>
      </w:r>
      <w:r w:rsidR="00AA648C" w:rsidRPr="00D65F3E">
        <w:rPr>
          <w:strike/>
        </w:rPr>
        <w:t>model</w:t>
      </w:r>
      <w:r w:rsidR="00221CE2" w:rsidRPr="00D65F3E">
        <w:rPr>
          <w:strike/>
        </w:rPr>
        <w:t xml:space="preserve"> should hold the following information:</w:t>
      </w:r>
    </w:p>
    <w:p w:rsidR="00221CE2" w:rsidRPr="00D65F3E" w:rsidRDefault="00221CE2" w:rsidP="00221CE2">
      <w:pPr>
        <w:pStyle w:val="ListParagraph"/>
        <w:numPr>
          <w:ilvl w:val="1"/>
          <w:numId w:val="6"/>
        </w:numPr>
        <w:rPr>
          <w:strike/>
        </w:rPr>
      </w:pPr>
      <w:bookmarkStart w:id="2" w:name="OLE_LINK3"/>
      <w:bookmarkStart w:id="3" w:name="OLE_LINK4"/>
      <w:proofErr w:type="spellStart"/>
      <w:r w:rsidRPr="00D65F3E">
        <w:rPr>
          <w:strike/>
        </w:rPr>
        <w:t>ProductID</w:t>
      </w:r>
      <w:proofErr w:type="spellEnd"/>
      <w:r w:rsidRPr="00D65F3E">
        <w:rPr>
          <w:strike/>
        </w:rPr>
        <w:t xml:space="preserve"> – a unique identifier for each product.  This should be an auto-generated number.</w:t>
      </w:r>
    </w:p>
    <w:p w:rsidR="00221CE2" w:rsidRPr="00D65F3E" w:rsidRDefault="00221CE2" w:rsidP="00221CE2">
      <w:pPr>
        <w:pStyle w:val="ListParagraph"/>
        <w:numPr>
          <w:ilvl w:val="1"/>
          <w:numId w:val="6"/>
        </w:numPr>
        <w:rPr>
          <w:strike/>
        </w:rPr>
      </w:pPr>
      <w:r w:rsidRPr="00D65F3E">
        <w:rPr>
          <w:strike/>
        </w:rPr>
        <w:t>Name – the product’s name.  This field is required.</w:t>
      </w:r>
    </w:p>
    <w:p w:rsidR="00221CE2" w:rsidRPr="00D65F3E" w:rsidRDefault="00221CE2" w:rsidP="00221CE2">
      <w:pPr>
        <w:pStyle w:val="ListParagraph"/>
        <w:numPr>
          <w:ilvl w:val="1"/>
          <w:numId w:val="6"/>
        </w:numPr>
        <w:rPr>
          <w:strike/>
        </w:rPr>
      </w:pPr>
      <w:r w:rsidRPr="00D65F3E">
        <w:rPr>
          <w:strike/>
        </w:rPr>
        <w:t>Description – a brief description of the product.  This field is not required</w:t>
      </w:r>
    </w:p>
    <w:p w:rsidR="00A34811" w:rsidRPr="00D65F3E" w:rsidRDefault="00221CE2" w:rsidP="00221CE2">
      <w:pPr>
        <w:pStyle w:val="ListParagraph"/>
        <w:numPr>
          <w:ilvl w:val="1"/>
          <w:numId w:val="6"/>
        </w:numPr>
        <w:rPr>
          <w:strike/>
        </w:rPr>
      </w:pPr>
      <w:r w:rsidRPr="00D65F3E">
        <w:rPr>
          <w:strike/>
        </w:rPr>
        <w:t>Price – the price of the product.  This field is required and should be displayed with a $ and 2 decimal places.</w:t>
      </w:r>
    </w:p>
    <w:bookmarkEnd w:id="2"/>
    <w:bookmarkEnd w:id="3"/>
    <w:p w:rsidR="002C45EC" w:rsidRPr="00D65F3E" w:rsidRDefault="002C45EC" w:rsidP="00221CE2">
      <w:pPr>
        <w:pStyle w:val="ListParagraph"/>
        <w:numPr>
          <w:ilvl w:val="0"/>
          <w:numId w:val="6"/>
        </w:numPr>
        <w:spacing w:before="240"/>
        <w:rPr>
          <w:strike/>
        </w:rPr>
      </w:pPr>
      <w:r w:rsidRPr="00D65F3E">
        <w:rPr>
          <w:strike/>
        </w:rPr>
        <w:t>Add a class</w:t>
      </w:r>
      <w:r w:rsidR="00B351FD" w:rsidRPr="00D65F3E">
        <w:rPr>
          <w:strike/>
        </w:rPr>
        <w:t xml:space="preserve"> called Supplier to your M</w:t>
      </w:r>
      <w:r w:rsidRPr="00D65F3E">
        <w:rPr>
          <w:strike/>
        </w:rPr>
        <w:t xml:space="preserve">odels folder.  </w:t>
      </w:r>
      <w:r w:rsidR="00B9442C" w:rsidRPr="00D65F3E">
        <w:rPr>
          <w:strike/>
        </w:rPr>
        <w:t xml:space="preserve">A </w:t>
      </w:r>
      <w:r w:rsidR="00221CE2" w:rsidRPr="00D65F3E">
        <w:rPr>
          <w:strike/>
        </w:rPr>
        <w:t>supplier</w:t>
      </w:r>
      <w:r w:rsidRPr="00D65F3E">
        <w:rPr>
          <w:strike/>
        </w:rPr>
        <w:t xml:space="preserve"> has the following scalar properties:</w:t>
      </w:r>
    </w:p>
    <w:p w:rsidR="002C45EC" w:rsidRPr="00D65F3E" w:rsidRDefault="00221CE2" w:rsidP="00643F35">
      <w:pPr>
        <w:pStyle w:val="ListParagraph"/>
        <w:numPr>
          <w:ilvl w:val="1"/>
          <w:numId w:val="6"/>
        </w:numPr>
        <w:rPr>
          <w:strike/>
        </w:rPr>
      </w:pPr>
      <w:bookmarkStart w:id="4" w:name="OLE_LINK5"/>
      <w:bookmarkStart w:id="5" w:name="OLE_LINK6"/>
      <w:proofErr w:type="spellStart"/>
      <w:r w:rsidRPr="00D65F3E">
        <w:rPr>
          <w:strike/>
        </w:rPr>
        <w:t>Supplier</w:t>
      </w:r>
      <w:r w:rsidR="00B9442C" w:rsidRPr="00D65F3E">
        <w:rPr>
          <w:strike/>
        </w:rPr>
        <w:t>ID</w:t>
      </w:r>
      <w:proofErr w:type="spellEnd"/>
      <w:r w:rsidR="002C45EC" w:rsidRPr="00D65F3E">
        <w:rPr>
          <w:strike/>
        </w:rPr>
        <w:t xml:space="preserve"> (Primary key)</w:t>
      </w:r>
    </w:p>
    <w:p w:rsidR="002C45EC" w:rsidRPr="00D65F3E" w:rsidRDefault="00221CE2" w:rsidP="00643F35">
      <w:pPr>
        <w:pStyle w:val="ListParagraph"/>
        <w:numPr>
          <w:ilvl w:val="1"/>
          <w:numId w:val="6"/>
        </w:numPr>
        <w:rPr>
          <w:strike/>
        </w:rPr>
      </w:pPr>
      <w:proofErr w:type="spellStart"/>
      <w:r w:rsidRPr="00D65F3E">
        <w:rPr>
          <w:strike/>
        </w:rPr>
        <w:t>Supplier</w:t>
      </w:r>
      <w:r w:rsidR="00F10D43" w:rsidRPr="00D65F3E">
        <w:rPr>
          <w:strike/>
        </w:rPr>
        <w:t>Name</w:t>
      </w:r>
      <w:proofErr w:type="spellEnd"/>
      <w:r w:rsidR="00F10D43" w:rsidRPr="00D65F3E">
        <w:rPr>
          <w:strike/>
        </w:rPr>
        <w:t xml:space="preserve"> (String)</w:t>
      </w:r>
    </w:p>
    <w:p w:rsidR="00F10D43" w:rsidRPr="00D65F3E" w:rsidRDefault="00F10D43" w:rsidP="00F10D43">
      <w:pPr>
        <w:pStyle w:val="ListParagraph"/>
        <w:numPr>
          <w:ilvl w:val="1"/>
          <w:numId w:val="6"/>
        </w:numPr>
        <w:rPr>
          <w:strike/>
        </w:rPr>
      </w:pPr>
      <w:r w:rsidRPr="00D65F3E">
        <w:rPr>
          <w:strike/>
        </w:rPr>
        <w:t>Email (String)</w:t>
      </w:r>
    </w:p>
    <w:p w:rsidR="008D7BF9" w:rsidRPr="00D65F3E" w:rsidRDefault="008D7BF9" w:rsidP="00F10D43">
      <w:pPr>
        <w:pStyle w:val="ListParagraph"/>
        <w:numPr>
          <w:ilvl w:val="1"/>
          <w:numId w:val="6"/>
        </w:numPr>
        <w:rPr>
          <w:strike/>
        </w:rPr>
      </w:pPr>
      <w:proofErr w:type="spellStart"/>
      <w:r w:rsidRPr="00D65F3E">
        <w:rPr>
          <w:strike/>
        </w:rPr>
        <w:t>PhoneNumber</w:t>
      </w:r>
      <w:proofErr w:type="spellEnd"/>
      <w:r w:rsidRPr="00D65F3E">
        <w:rPr>
          <w:strike/>
        </w:rPr>
        <w:t xml:space="preserve"> (String)</w:t>
      </w:r>
    </w:p>
    <w:bookmarkEnd w:id="4"/>
    <w:bookmarkEnd w:id="5"/>
    <w:p w:rsidR="008D7BF9" w:rsidRPr="001B2796" w:rsidRDefault="008D7BF9" w:rsidP="00665E80">
      <w:pPr>
        <w:ind w:left="1080"/>
      </w:pPr>
      <w:r w:rsidRPr="001B2796">
        <w:t xml:space="preserve">Note that a </w:t>
      </w:r>
      <w:r w:rsidR="00AA648C" w:rsidRPr="001B2796">
        <w:t>supplier</w:t>
      </w:r>
      <w:r w:rsidRPr="001B2796">
        <w:t xml:space="preserve"> is a company, and not a person.  Thus, the </w:t>
      </w:r>
      <w:r w:rsidR="00AA648C" w:rsidRPr="001B2796">
        <w:t>supplier</w:t>
      </w:r>
      <w:r w:rsidRPr="001B2796">
        <w:t xml:space="preserve"> has no direct relationship to </w:t>
      </w:r>
      <w:proofErr w:type="spellStart"/>
      <w:r w:rsidR="008F2E92" w:rsidRPr="001B2796">
        <w:t>AppUser</w:t>
      </w:r>
      <w:proofErr w:type="spellEnd"/>
      <w:r w:rsidRPr="001B2796">
        <w:t>.</w:t>
      </w:r>
    </w:p>
    <w:p w:rsidR="002C45EC" w:rsidRPr="007B55ED" w:rsidRDefault="00B351FD" w:rsidP="00643F35">
      <w:pPr>
        <w:pStyle w:val="ListParagraph"/>
        <w:numPr>
          <w:ilvl w:val="0"/>
          <w:numId w:val="6"/>
        </w:numPr>
        <w:rPr>
          <w:strike/>
        </w:rPr>
      </w:pPr>
      <w:r w:rsidRPr="007B55ED">
        <w:rPr>
          <w:strike/>
        </w:rPr>
        <w:t>Add a class called Order to your Models folder</w:t>
      </w:r>
      <w:r w:rsidR="002C45EC" w:rsidRPr="007B55ED">
        <w:rPr>
          <w:strike/>
        </w:rPr>
        <w:t xml:space="preserve">.  </w:t>
      </w:r>
      <w:r w:rsidR="003C4F5F" w:rsidRPr="007B55ED">
        <w:rPr>
          <w:strike/>
        </w:rPr>
        <w:t>A</w:t>
      </w:r>
      <w:r w:rsidR="00B9442C" w:rsidRPr="007B55ED">
        <w:rPr>
          <w:strike/>
        </w:rPr>
        <w:t>n order</w:t>
      </w:r>
      <w:r w:rsidR="002C45EC" w:rsidRPr="007B55ED">
        <w:rPr>
          <w:strike/>
        </w:rPr>
        <w:t xml:space="preserve"> has the following scalar properties:</w:t>
      </w:r>
    </w:p>
    <w:p w:rsidR="002C45EC" w:rsidRPr="007B55ED" w:rsidRDefault="00B9442C" w:rsidP="00643F35">
      <w:pPr>
        <w:pStyle w:val="ListParagraph"/>
        <w:numPr>
          <w:ilvl w:val="1"/>
          <w:numId w:val="6"/>
        </w:numPr>
        <w:rPr>
          <w:strike/>
        </w:rPr>
      </w:pPr>
      <w:bookmarkStart w:id="6" w:name="OLE_LINK7"/>
      <w:bookmarkStart w:id="7" w:name="OLE_LINK8"/>
      <w:proofErr w:type="spellStart"/>
      <w:r w:rsidRPr="007B55ED">
        <w:rPr>
          <w:strike/>
        </w:rPr>
        <w:t>Order</w:t>
      </w:r>
      <w:r w:rsidR="002C45EC" w:rsidRPr="007B55ED">
        <w:rPr>
          <w:strike/>
        </w:rPr>
        <w:t>ID</w:t>
      </w:r>
      <w:proofErr w:type="spellEnd"/>
      <w:r w:rsidR="002C45EC" w:rsidRPr="007B55ED">
        <w:rPr>
          <w:strike/>
        </w:rPr>
        <w:t xml:space="preserve"> (Primary key)</w:t>
      </w:r>
    </w:p>
    <w:p w:rsidR="002C45EC" w:rsidRPr="007B55ED" w:rsidRDefault="00B9442C" w:rsidP="00643F35">
      <w:pPr>
        <w:pStyle w:val="ListParagraph"/>
        <w:numPr>
          <w:ilvl w:val="1"/>
          <w:numId w:val="6"/>
        </w:numPr>
        <w:rPr>
          <w:strike/>
        </w:rPr>
      </w:pPr>
      <w:proofErr w:type="spellStart"/>
      <w:r w:rsidRPr="007B55ED">
        <w:rPr>
          <w:strike/>
        </w:rPr>
        <w:t>OrderNumber</w:t>
      </w:r>
      <w:proofErr w:type="spellEnd"/>
      <w:r w:rsidRPr="007B55ED">
        <w:rPr>
          <w:strike/>
        </w:rPr>
        <w:t xml:space="preserve"> - Order numbers start with 10001 and go up by one from there (10002, 10003, etc.)</w:t>
      </w:r>
    </w:p>
    <w:p w:rsidR="00B9442C" w:rsidRPr="007B55ED" w:rsidRDefault="00B9442C" w:rsidP="00643F35">
      <w:pPr>
        <w:pStyle w:val="ListParagraph"/>
        <w:numPr>
          <w:ilvl w:val="1"/>
          <w:numId w:val="6"/>
        </w:numPr>
        <w:rPr>
          <w:strike/>
        </w:rPr>
      </w:pPr>
      <w:proofErr w:type="spellStart"/>
      <w:r w:rsidRPr="007B55ED">
        <w:rPr>
          <w:strike/>
        </w:rPr>
        <w:t>OrderDate</w:t>
      </w:r>
      <w:proofErr w:type="spellEnd"/>
    </w:p>
    <w:p w:rsidR="00B9442C" w:rsidRPr="007B55ED" w:rsidRDefault="00CF4BE0" w:rsidP="00643F35">
      <w:pPr>
        <w:pStyle w:val="ListParagraph"/>
        <w:numPr>
          <w:ilvl w:val="1"/>
          <w:numId w:val="6"/>
        </w:numPr>
        <w:rPr>
          <w:strike/>
        </w:rPr>
      </w:pPr>
      <w:proofErr w:type="spellStart"/>
      <w:r w:rsidRPr="007B55ED">
        <w:rPr>
          <w:strike/>
        </w:rPr>
        <w:t>Order</w:t>
      </w:r>
      <w:r w:rsidR="00B9442C" w:rsidRPr="007B55ED">
        <w:rPr>
          <w:strike/>
        </w:rPr>
        <w:t>Notes</w:t>
      </w:r>
      <w:proofErr w:type="spellEnd"/>
    </w:p>
    <w:p w:rsidR="00665E80" w:rsidRPr="007B55ED" w:rsidRDefault="00665E80" w:rsidP="00643F35">
      <w:pPr>
        <w:pStyle w:val="ListParagraph"/>
        <w:numPr>
          <w:ilvl w:val="1"/>
          <w:numId w:val="6"/>
        </w:numPr>
        <w:rPr>
          <w:strike/>
        </w:rPr>
      </w:pPr>
      <w:r w:rsidRPr="007B55ED">
        <w:rPr>
          <w:strike/>
        </w:rPr>
        <w:t>There should also be a named constant for the TAX_RATE, which is 0.0825.</w:t>
      </w:r>
    </w:p>
    <w:bookmarkEnd w:id="6"/>
    <w:bookmarkEnd w:id="7"/>
    <w:p w:rsidR="00B9442C" w:rsidRPr="007B55ED" w:rsidRDefault="00B9442C" w:rsidP="00643F35">
      <w:pPr>
        <w:pStyle w:val="ListParagraph"/>
        <w:numPr>
          <w:ilvl w:val="0"/>
          <w:numId w:val="6"/>
        </w:numPr>
        <w:rPr>
          <w:strike/>
        </w:rPr>
      </w:pPr>
      <w:r w:rsidRPr="007B55ED">
        <w:rPr>
          <w:strike/>
        </w:rPr>
        <w:t xml:space="preserve">There is a many-to-many relationship between </w:t>
      </w:r>
      <w:r w:rsidR="009C2532" w:rsidRPr="007B55ED">
        <w:rPr>
          <w:strike/>
        </w:rPr>
        <w:t>products</w:t>
      </w:r>
      <w:r w:rsidRPr="007B55ED">
        <w:rPr>
          <w:strike/>
        </w:rPr>
        <w:t xml:space="preserve"> and </w:t>
      </w:r>
      <w:r w:rsidR="00AB1BF2" w:rsidRPr="007B55ED">
        <w:rPr>
          <w:strike/>
        </w:rPr>
        <w:t>order</w:t>
      </w:r>
      <w:r w:rsidR="00CF4BE0" w:rsidRPr="007B55ED">
        <w:rPr>
          <w:strike/>
        </w:rPr>
        <w:t>s</w:t>
      </w:r>
      <w:r w:rsidRPr="007B55ED">
        <w:rPr>
          <w:strike/>
        </w:rPr>
        <w:t>.  This relationship has several payl</w:t>
      </w:r>
      <w:r w:rsidR="00665E80" w:rsidRPr="007B55ED">
        <w:rPr>
          <w:strike/>
        </w:rPr>
        <w:t>oad fields, so you will need a model</w:t>
      </w:r>
      <w:r w:rsidRPr="007B55ED">
        <w:rPr>
          <w:strike/>
        </w:rPr>
        <w:t xml:space="preserve"> class </w:t>
      </w:r>
      <w:r w:rsidR="00665E80" w:rsidRPr="007B55ED">
        <w:rPr>
          <w:strike/>
        </w:rPr>
        <w:t>called</w:t>
      </w:r>
      <w:r w:rsidRPr="007B55ED">
        <w:rPr>
          <w:strike/>
        </w:rPr>
        <w:t xml:space="preserve"> </w:t>
      </w:r>
      <w:r w:rsidR="00AB1BF2" w:rsidRPr="007B55ED">
        <w:rPr>
          <w:strike/>
        </w:rPr>
        <w:t>OrderDetail</w:t>
      </w:r>
      <w:r w:rsidRPr="007B55ED">
        <w:rPr>
          <w:strike/>
        </w:rPr>
        <w:t xml:space="preserve">.  </w:t>
      </w:r>
      <w:r w:rsidR="00AB1BF2" w:rsidRPr="007B55ED">
        <w:rPr>
          <w:strike/>
        </w:rPr>
        <w:t>Order details</w:t>
      </w:r>
      <w:r w:rsidR="00665E80" w:rsidRPr="007B55ED">
        <w:rPr>
          <w:strike/>
        </w:rPr>
        <w:t xml:space="preserve"> have</w:t>
      </w:r>
      <w:r w:rsidRPr="007B55ED">
        <w:rPr>
          <w:strike/>
        </w:rPr>
        <w:t xml:space="preserve"> the following scalar properties:</w:t>
      </w:r>
    </w:p>
    <w:p w:rsidR="00B9442C" w:rsidRPr="007B55ED" w:rsidRDefault="00B9442C" w:rsidP="00643F35">
      <w:pPr>
        <w:pStyle w:val="ListParagraph"/>
        <w:numPr>
          <w:ilvl w:val="1"/>
          <w:numId w:val="6"/>
        </w:numPr>
        <w:rPr>
          <w:strike/>
        </w:rPr>
      </w:pPr>
      <w:r w:rsidRPr="007B55ED">
        <w:rPr>
          <w:strike/>
        </w:rPr>
        <w:t>Quantity</w:t>
      </w:r>
    </w:p>
    <w:p w:rsidR="00B9442C" w:rsidRPr="007B55ED" w:rsidRDefault="00B9442C" w:rsidP="00643F35">
      <w:pPr>
        <w:pStyle w:val="ListParagraph"/>
        <w:numPr>
          <w:ilvl w:val="1"/>
          <w:numId w:val="6"/>
        </w:numPr>
        <w:rPr>
          <w:strike/>
        </w:rPr>
      </w:pPr>
      <w:r w:rsidRPr="007B55ED">
        <w:rPr>
          <w:strike/>
        </w:rPr>
        <w:t xml:space="preserve">Product price (the price of the </w:t>
      </w:r>
      <w:r w:rsidR="009C2532" w:rsidRPr="007B55ED">
        <w:rPr>
          <w:strike/>
        </w:rPr>
        <w:t>product</w:t>
      </w:r>
      <w:r w:rsidRPr="007B55ED">
        <w:rPr>
          <w:strike/>
        </w:rPr>
        <w:t xml:space="preserve"> at the time of order)</w:t>
      </w:r>
    </w:p>
    <w:p w:rsidR="00B9442C" w:rsidRPr="007B55ED" w:rsidRDefault="00B9442C" w:rsidP="00643F35">
      <w:pPr>
        <w:pStyle w:val="ListParagraph"/>
        <w:numPr>
          <w:ilvl w:val="1"/>
          <w:numId w:val="6"/>
        </w:numPr>
        <w:rPr>
          <w:strike/>
        </w:rPr>
      </w:pPr>
      <w:r w:rsidRPr="007B55ED">
        <w:rPr>
          <w:strike/>
        </w:rPr>
        <w:t>Extended price (quantity * product price at the time of the order)</w:t>
      </w:r>
    </w:p>
    <w:p w:rsidR="00A61E11" w:rsidRDefault="00736C6A" w:rsidP="00A61E11">
      <w:pPr>
        <w:pStyle w:val="ListParagraph"/>
        <w:numPr>
          <w:ilvl w:val="0"/>
          <w:numId w:val="6"/>
        </w:numPr>
      </w:pPr>
      <w:r>
        <w:t xml:space="preserve">Add navigational properties to your model classes to reflect the relationships among the classes.  </w:t>
      </w:r>
      <w:r w:rsidR="002118A3">
        <w:t xml:space="preserve">The </w:t>
      </w:r>
      <w:r>
        <w:t xml:space="preserve">relationships </w:t>
      </w:r>
      <w:r w:rsidR="002118A3">
        <w:t>are as follows:</w:t>
      </w:r>
    </w:p>
    <w:p w:rsidR="009C2532" w:rsidRPr="004E5B11" w:rsidRDefault="009C2532" w:rsidP="009C2532">
      <w:pPr>
        <w:pStyle w:val="ListParagraph"/>
        <w:numPr>
          <w:ilvl w:val="1"/>
          <w:numId w:val="6"/>
        </w:numPr>
        <w:rPr>
          <w:strike/>
        </w:rPr>
      </w:pPr>
      <w:r w:rsidRPr="004E5B11">
        <w:rPr>
          <w:strike/>
        </w:rPr>
        <w:t xml:space="preserve">Products are provided by multiple </w:t>
      </w:r>
      <w:r w:rsidR="00AA648C" w:rsidRPr="004E5B11">
        <w:rPr>
          <w:strike/>
        </w:rPr>
        <w:t>supplier</w:t>
      </w:r>
      <w:r w:rsidRPr="004E5B11">
        <w:rPr>
          <w:strike/>
        </w:rPr>
        <w:t xml:space="preserve">s; </w:t>
      </w:r>
      <w:r w:rsidR="00AA648C" w:rsidRPr="004E5B11">
        <w:rPr>
          <w:strike/>
        </w:rPr>
        <w:t>supplier</w:t>
      </w:r>
      <w:r w:rsidRPr="004E5B11">
        <w:rPr>
          <w:strike/>
        </w:rPr>
        <w:t xml:space="preserve">s provide multiple products.  There is no need to store any data about a particular </w:t>
      </w:r>
      <w:r w:rsidR="00AA648C" w:rsidRPr="004E5B11">
        <w:rPr>
          <w:strike/>
        </w:rPr>
        <w:t>supplier</w:t>
      </w:r>
      <w:r w:rsidRPr="004E5B11">
        <w:rPr>
          <w:strike/>
        </w:rPr>
        <w:t>/supplier combination (i.e. there is no payload here).</w:t>
      </w:r>
      <w:r w:rsidR="00FE36E6" w:rsidRPr="004E5B11">
        <w:rPr>
          <w:strike/>
        </w:rPr>
        <w:t xml:space="preserve">  A good name for the model class for the bridge table is </w:t>
      </w:r>
      <w:proofErr w:type="spellStart"/>
      <w:r w:rsidR="00FE36E6" w:rsidRPr="004E5B11">
        <w:rPr>
          <w:strike/>
        </w:rPr>
        <w:t>ProductSupplier</w:t>
      </w:r>
      <w:proofErr w:type="spellEnd"/>
      <w:r w:rsidR="00FE36E6" w:rsidRPr="004E5B11">
        <w:rPr>
          <w:strike/>
        </w:rPr>
        <w:t>.</w:t>
      </w:r>
    </w:p>
    <w:p w:rsidR="009C2532" w:rsidRPr="004E5B11" w:rsidRDefault="009C2532" w:rsidP="009C2532">
      <w:pPr>
        <w:pStyle w:val="ListParagraph"/>
        <w:numPr>
          <w:ilvl w:val="1"/>
          <w:numId w:val="6"/>
        </w:numPr>
        <w:rPr>
          <w:strike/>
        </w:rPr>
      </w:pPr>
      <w:r w:rsidRPr="004E5B11">
        <w:rPr>
          <w:strike/>
        </w:rPr>
        <w:t>An order will consist of many order details, but a single order detail will only be associated with one order.</w:t>
      </w:r>
    </w:p>
    <w:p w:rsidR="009C2532" w:rsidRPr="004E5B11" w:rsidRDefault="009C2532" w:rsidP="009C2532">
      <w:pPr>
        <w:pStyle w:val="ListParagraph"/>
        <w:numPr>
          <w:ilvl w:val="1"/>
          <w:numId w:val="6"/>
        </w:numPr>
        <w:rPr>
          <w:strike/>
        </w:rPr>
      </w:pPr>
      <w:r w:rsidRPr="004E5B11">
        <w:rPr>
          <w:strike/>
        </w:rPr>
        <w:t>A product will be a part of many order details, but a single order detail will only be associated with one product.</w:t>
      </w:r>
    </w:p>
    <w:p w:rsidR="002118A3" w:rsidRPr="004E5B11" w:rsidRDefault="009C2532" w:rsidP="009C2532">
      <w:pPr>
        <w:pStyle w:val="ListParagraph"/>
        <w:numPr>
          <w:ilvl w:val="1"/>
          <w:numId w:val="6"/>
        </w:numPr>
        <w:rPr>
          <w:strike/>
        </w:rPr>
      </w:pPr>
      <w:r w:rsidRPr="004E5B11">
        <w:rPr>
          <w:strike/>
        </w:rPr>
        <w:t>Each order belongs to a single customer.  A customer will have many orders.</w:t>
      </w:r>
      <w:r w:rsidR="002118A3" w:rsidRPr="004E5B11">
        <w:rPr>
          <w:strike/>
        </w:rPr>
        <w:t xml:space="preserve"> </w:t>
      </w:r>
      <w:r w:rsidR="005C6026" w:rsidRPr="004E5B11">
        <w:rPr>
          <w:strike/>
        </w:rPr>
        <w:t xml:space="preserve"> </w:t>
      </w:r>
      <w:r w:rsidR="0035470B" w:rsidRPr="004E5B11">
        <w:rPr>
          <w:strike/>
        </w:rPr>
        <w:t xml:space="preserve">Admins may not place orders. </w:t>
      </w:r>
    </w:p>
    <w:p w:rsidR="008A5598" w:rsidRPr="00754023" w:rsidRDefault="009C2532" w:rsidP="00643F35">
      <w:pPr>
        <w:pStyle w:val="ListParagraph"/>
        <w:numPr>
          <w:ilvl w:val="0"/>
          <w:numId w:val="6"/>
        </w:numPr>
        <w:rPr>
          <w:strike/>
        </w:rPr>
      </w:pPr>
      <w:r w:rsidRPr="00754023">
        <w:rPr>
          <w:strike/>
        </w:rPr>
        <w:t>Update your</w:t>
      </w:r>
      <w:r w:rsidR="008A5598" w:rsidRPr="00754023">
        <w:rPr>
          <w:strike/>
        </w:rPr>
        <w:t xml:space="preserve"> DbContext class in the DAL folder.  You will need to have </w:t>
      </w:r>
      <w:proofErr w:type="spellStart"/>
      <w:r w:rsidR="008A5598" w:rsidRPr="00754023">
        <w:rPr>
          <w:strike/>
        </w:rPr>
        <w:t>DbSets</w:t>
      </w:r>
      <w:proofErr w:type="spellEnd"/>
      <w:r w:rsidR="008A5598" w:rsidRPr="00754023">
        <w:rPr>
          <w:strike/>
        </w:rPr>
        <w:t xml:space="preserve"> for </w:t>
      </w:r>
      <w:r w:rsidR="00AA648C" w:rsidRPr="00754023">
        <w:rPr>
          <w:strike/>
        </w:rPr>
        <w:t>supplier</w:t>
      </w:r>
      <w:r w:rsidRPr="00754023">
        <w:rPr>
          <w:strike/>
        </w:rPr>
        <w:t>s, products, orders, and order details</w:t>
      </w:r>
      <w:r w:rsidR="008A5598" w:rsidRPr="00754023">
        <w:rPr>
          <w:strike/>
        </w:rPr>
        <w:t>.</w:t>
      </w:r>
      <w:r w:rsidR="00097750" w:rsidRPr="00754023">
        <w:rPr>
          <w:strike/>
        </w:rPr>
        <w:t xml:space="preserve">  The </w:t>
      </w:r>
      <w:proofErr w:type="spellStart"/>
      <w:r w:rsidR="00097750" w:rsidRPr="00754023">
        <w:rPr>
          <w:strike/>
        </w:rPr>
        <w:t>DbSet</w:t>
      </w:r>
      <w:proofErr w:type="spellEnd"/>
      <w:r w:rsidR="00097750" w:rsidRPr="00754023">
        <w:rPr>
          <w:strike/>
        </w:rPr>
        <w:t xml:space="preserve"> for Users is inherited from </w:t>
      </w:r>
      <w:proofErr w:type="spellStart"/>
      <w:r w:rsidR="00097750" w:rsidRPr="00754023">
        <w:rPr>
          <w:strike/>
        </w:rPr>
        <w:t>IdentityDbContext</w:t>
      </w:r>
      <w:proofErr w:type="spellEnd"/>
      <w:r w:rsidR="00097750" w:rsidRPr="00754023">
        <w:rPr>
          <w:strike/>
        </w:rPr>
        <w:t xml:space="preserve">.  You will also need a </w:t>
      </w:r>
      <w:proofErr w:type="spellStart"/>
      <w:r w:rsidR="00097750" w:rsidRPr="00754023">
        <w:rPr>
          <w:strike/>
        </w:rPr>
        <w:t>DbSet</w:t>
      </w:r>
      <w:proofErr w:type="spellEnd"/>
      <w:r w:rsidR="00097750" w:rsidRPr="00754023">
        <w:rPr>
          <w:strike/>
        </w:rPr>
        <w:t xml:space="preserve"> for the bridge table between Products and </w:t>
      </w:r>
      <w:r w:rsidR="00AA648C" w:rsidRPr="00754023">
        <w:rPr>
          <w:strike/>
        </w:rPr>
        <w:t>Supplier</w:t>
      </w:r>
      <w:r w:rsidR="00097750" w:rsidRPr="00754023">
        <w:rPr>
          <w:strike/>
        </w:rPr>
        <w:t>s.</w:t>
      </w:r>
    </w:p>
    <w:p w:rsidR="00313C17" w:rsidRPr="00754023" w:rsidRDefault="00313C17" w:rsidP="00313C17">
      <w:pPr>
        <w:pStyle w:val="ListParagraph"/>
        <w:ind w:left="720"/>
        <w:rPr>
          <w:i/>
          <w:strike/>
        </w:rPr>
      </w:pPr>
      <w:r w:rsidRPr="00754023">
        <w:rPr>
          <w:strike/>
        </w:rPr>
        <w:t xml:space="preserve">Remember, you do NOT need to add a </w:t>
      </w:r>
      <w:proofErr w:type="spellStart"/>
      <w:r w:rsidRPr="00754023">
        <w:rPr>
          <w:strike/>
        </w:rPr>
        <w:t>DbSet</w:t>
      </w:r>
      <w:proofErr w:type="spellEnd"/>
      <w:r w:rsidRPr="00754023">
        <w:rPr>
          <w:strike/>
        </w:rPr>
        <w:t xml:space="preserve"> for </w:t>
      </w:r>
      <w:proofErr w:type="spellStart"/>
      <w:r w:rsidRPr="00754023">
        <w:rPr>
          <w:strike/>
        </w:rPr>
        <w:t>AppUsers</w:t>
      </w:r>
      <w:proofErr w:type="spellEnd"/>
      <w:r w:rsidRPr="00754023">
        <w:rPr>
          <w:strike/>
        </w:rPr>
        <w:t xml:space="preserve">.  Because your </w:t>
      </w:r>
      <w:proofErr w:type="spellStart"/>
      <w:r w:rsidRPr="00754023">
        <w:rPr>
          <w:strike/>
        </w:rPr>
        <w:t>AppDbContext</w:t>
      </w:r>
      <w:proofErr w:type="spellEnd"/>
      <w:r w:rsidRPr="00754023">
        <w:rPr>
          <w:strike/>
        </w:rPr>
        <w:t xml:space="preserve"> inherits from </w:t>
      </w:r>
      <w:proofErr w:type="spellStart"/>
      <w:r w:rsidRPr="00754023">
        <w:rPr>
          <w:strike/>
        </w:rPr>
        <w:t>IdentityDbContext</w:t>
      </w:r>
      <w:proofErr w:type="spellEnd"/>
      <w:r w:rsidRPr="00754023">
        <w:rPr>
          <w:strike/>
        </w:rPr>
        <w:t xml:space="preserve">, you get this </w:t>
      </w:r>
      <w:proofErr w:type="spellStart"/>
      <w:r w:rsidRPr="00754023">
        <w:rPr>
          <w:strike/>
        </w:rPr>
        <w:t>DbSet</w:t>
      </w:r>
      <w:proofErr w:type="spellEnd"/>
      <w:r w:rsidRPr="00754023">
        <w:rPr>
          <w:strike/>
        </w:rPr>
        <w:t xml:space="preserve"> from the base class.  The </w:t>
      </w:r>
      <w:proofErr w:type="spellStart"/>
      <w:r w:rsidRPr="00754023">
        <w:rPr>
          <w:strike/>
        </w:rPr>
        <w:t>DbSet</w:t>
      </w:r>
      <w:proofErr w:type="spellEnd"/>
      <w:r w:rsidRPr="00754023">
        <w:rPr>
          <w:strike/>
        </w:rPr>
        <w:t xml:space="preserve"> for </w:t>
      </w:r>
      <w:proofErr w:type="spellStart"/>
      <w:r w:rsidRPr="00754023">
        <w:rPr>
          <w:strike/>
        </w:rPr>
        <w:t>AppUsers</w:t>
      </w:r>
      <w:proofErr w:type="spellEnd"/>
      <w:r w:rsidRPr="00754023">
        <w:rPr>
          <w:strike/>
        </w:rPr>
        <w:t xml:space="preserve"> is called Users.  </w:t>
      </w:r>
      <w:r w:rsidRPr="00754023">
        <w:rPr>
          <w:i/>
          <w:strike/>
        </w:rPr>
        <w:t xml:space="preserve">If you add a second </w:t>
      </w:r>
      <w:proofErr w:type="spellStart"/>
      <w:r w:rsidRPr="00754023">
        <w:rPr>
          <w:i/>
          <w:strike/>
        </w:rPr>
        <w:t>DbSet</w:t>
      </w:r>
      <w:proofErr w:type="spellEnd"/>
      <w:r w:rsidRPr="00754023">
        <w:rPr>
          <w:i/>
          <w:strike/>
        </w:rPr>
        <w:t xml:space="preserve"> for </w:t>
      </w:r>
      <w:proofErr w:type="spellStart"/>
      <w:r w:rsidRPr="00754023">
        <w:rPr>
          <w:i/>
          <w:strike/>
        </w:rPr>
        <w:t>AppUsers</w:t>
      </w:r>
      <w:proofErr w:type="spellEnd"/>
      <w:r w:rsidRPr="00754023">
        <w:rPr>
          <w:i/>
          <w:strike/>
        </w:rPr>
        <w:t>, you will get an error.</w:t>
      </w:r>
    </w:p>
    <w:p w:rsidR="00313C17" w:rsidRDefault="00313C17" w:rsidP="00313C17">
      <w:pPr>
        <w:pStyle w:val="ListParagraph"/>
        <w:numPr>
          <w:ilvl w:val="0"/>
          <w:numId w:val="6"/>
        </w:numPr>
      </w:pPr>
      <w:r>
        <w:t>Add the code to seed your first user into the database.</w:t>
      </w:r>
      <w:r w:rsidR="00096E12">
        <w:t xml:space="preserve">  This code will be run when you start the project.  It will add a single admin user to your database.  </w:t>
      </w:r>
    </w:p>
    <w:p w:rsidR="00313C17" w:rsidRPr="00754023" w:rsidRDefault="00313C17" w:rsidP="00313C17">
      <w:pPr>
        <w:pStyle w:val="ListParagraph"/>
        <w:numPr>
          <w:ilvl w:val="1"/>
          <w:numId w:val="6"/>
        </w:numPr>
        <w:rPr>
          <w:strike/>
        </w:rPr>
      </w:pPr>
      <w:r w:rsidRPr="00754023">
        <w:rPr>
          <w:strike/>
        </w:rPr>
        <w:t xml:space="preserve">Add a new folder to your project called Seeding.  </w:t>
      </w:r>
    </w:p>
    <w:p w:rsidR="00313C17" w:rsidRPr="00900F2F" w:rsidRDefault="00313C17" w:rsidP="00313C17">
      <w:pPr>
        <w:pStyle w:val="ListParagraph"/>
        <w:numPr>
          <w:ilvl w:val="1"/>
          <w:numId w:val="6"/>
        </w:numPr>
        <w:rPr>
          <w:strike/>
        </w:rPr>
      </w:pPr>
      <w:r w:rsidRPr="00900F2F">
        <w:rPr>
          <w:strike/>
        </w:rPr>
        <w:lastRenderedPageBreak/>
        <w:t xml:space="preserve">Add the </w:t>
      </w:r>
      <w:proofErr w:type="spellStart"/>
      <w:r w:rsidRPr="00900F2F">
        <w:rPr>
          <w:strike/>
        </w:rPr>
        <w:t>SeedIdentity.cs</w:t>
      </w:r>
      <w:proofErr w:type="spellEnd"/>
      <w:r w:rsidRPr="00900F2F">
        <w:rPr>
          <w:strike/>
        </w:rPr>
        <w:t xml:space="preserve"> file from the </w:t>
      </w:r>
      <w:proofErr w:type="spellStart"/>
      <w:r w:rsidRPr="00900F2F">
        <w:rPr>
          <w:strike/>
        </w:rPr>
        <w:t>IdentityTemplate</w:t>
      </w:r>
      <w:proofErr w:type="spellEnd"/>
      <w:r w:rsidRPr="00900F2F">
        <w:rPr>
          <w:strike/>
        </w:rPr>
        <w:t xml:space="preserve"> GitHub repo to the Seeding folder</w:t>
      </w:r>
    </w:p>
    <w:p w:rsidR="00313C17" w:rsidRPr="00900F2F" w:rsidRDefault="008D17CE" w:rsidP="00313C17">
      <w:pPr>
        <w:pStyle w:val="ListParagraph"/>
        <w:numPr>
          <w:ilvl w:val="1"/>
          <w:numId w:val="6"/>
        </w:numPr>
        <w:rPr>
          <w:strike/>
        </w:rPr>
      </w:pPr>
      <w:r w:rsidRPr="00900F2F">
        <w:rPr>
          <w:strike/>
        </w:rPr>
        <w:t xml:space="preserve">In the </w:t>
      </w:r>
      <w:proofErr w:type="spellStart"/>
      <w:r w:rsidRPr="00900F2F">
        <w:rPr>
          <w:strike/>
        </w:rPr>
        <w:t>SeedIdentity.cs</w:t>
      </w:r>
      <w:proofErr w:type="spellEnd"/>
      <w:r w:rsidRPr="00900F2F">
        <w:rPr>
          <w:strike/>
        </w:rPr>
        <w:t xml:space="preserve"> file, u</w:t>
      </w:r>
      <w:r w:rsidR="00313C17" w:rsidRPr="00900F2F">
        <w:rPr>
          <w:strike/>
        </w:rPr>
        <w:t>pdate the namespaces and using statements to match your project.</w:t>
      </w:r>
    </w:p>
    <w:p w:rsidR="008D17CE" w:rsidRPr="00216F94" w:rsidRDefault="008D17CE" w:rsidP="00313C17">
      <w:pPr>
        <w:pStyle w:val="ListParagraph"/>
        <w:numPr>
          <w:ilvl w:val="1"/>
          <w:numId w:val="6"/>
        </w:numPr>
        <w:rPr>
          <w:strike/>
        </w:rPr>
      </w:pPr>
      <w:r w:rsidRPr="00216F94">
        <w:rPr>
          <w:strike/>
        </w:rPr>
        <w:t xml:space="preserve">Look for the TODO around line 46 or 47 in the </w:t>
      </w:r>
      <w:proofErr w:type="spellStart"/>
      <w:r w:rsidRPr="00216F94">
        <w:rPr>
          <w:strike/>
        </w:rPr>
        <w:t>SeedIden</w:t>
      </w:r>
      <w:r w:rsidR="00096E12" w:rsidRPr="00216F94">
        <w:rPr>
          <w:strike/>
        </w:rPr>
        <w:t>tity.cs</w:t>
      </w:r>
      <w:proofErr w:type="spellEnd"/>
      <w:r w:rsidR="00096E12" w:rsidRPr="00216F94">
        <w:rPr>
          <w:strike/>
        </w:rPr>
        <w:t xml:space="preserve"> file.  You will need to add code here to make sure that you add data to any fields you added to your </w:t>
      </w:r>
      <w:proofErr w:type="spellStart"/>
      <w:r w:rsidR="00096E12" w:rsidRPr="00216F94">
        <w:rPr>
          <w:strike/>
        </w:rPr>
        <w:t>AppUser</w:t>
      </w:r>
      <w:proofErr w:type="spellEnd"/>
      <w:r w:rsidR="00096E12" w:rsidRPr="00216F94">
        <w:rPr>
          <w:strike/>
        </w:rPr>
        <w:t xml:space="preserve"> model class in previous steps.  (Hint: For this homework, it is probably just </w:t>
      </w:r>
      <w:proofErr w:type="spellStart"/>
      <w:r w:rsidR="00096E12" w:rsidRPr="00216F94">
        <w:rPr>
          <w:strike/>
        </w:rPr>
        <w:t>LastName</w:t>
      </w:r>
      <w:proofErr w:type="spellEnd"/>
      <w:r w:rsidR="00096E12" w:rsidRPr="00216F94">
        <w:rPr>
          <w:strike/>
        </w:rPr>
        <w:t>, since I’ve given you FirstName as an example).</w:t>
      </w:r>
    </w:p>
    <w:p w:rsidR="006B2AA6" w:rsidRPr="00924E3F" w:rsidRDefault="006B2AA6" w:rsidP="0041185B">
      <w:pPr>
        <w:pStyle w:val="ListParagraph"/>
        <w:numPr>
          <w:ilvl w:val="1"/>
          <w:numId w:val="6"/>
        </w:numPr>
        <w:rPr>
          <w:strike/>
        </w:rPr>
      </w:pPr>
      <w:r w:rsidRPr="00924E3F">
        <w:rPr>
          <w:strike/>
        </w:rPr>
        <w:t xml:space="preserve">Save your changes to </w:t>
      </w:r>
      <w:proofErr w:type="spellStart"/>
      <w:r w:rsidRPr="00924E3F">
        <w:rPr>
          <w:strike/>
        </w:rPr>
        <w:t>SeedIdentity.cs</w:t>
      </w:r>
      <w:proofErr w:type="spellEnd"/>
    </w:p>
    <w:p w:rsidR="0041185B" w:rsidRPr="00B50A01" w:rsidRDefault="0041185B" w:rsidP="0041185B">
      <w:pPr>
        <w:pStyle w:val="ListParagraph"/>
        <w:numPr>
          <w:ilvl w:val="0"/>
          <w:numId w:val="6"/>
        </w:numPr>
        <w:rPr>
          <w:strike/>
        </w:rPr>
      </w:pPr>
      <w:r w:rsidRPr="00B50A01">
        <w:rPr>
          <w:strike/>
        </w:rPr>
        <w:t xml:space="preserve">Update Startup.cs to ask the program to run </w:t>
      </w:r>
      <w:proofErr w:type="spellStart"/>
      <w:r w:rsidRPr="00B50A01">
        <w:rPr>
          <w:strike/>
        </w:rPr>
        <w:t>SeedIdentity</w:t>
      </w:r>
      <w:proofErr w:type="spellEnd"/>
      <w:r w:rsidRPr="00B50A01">
        <w:rPr>
          <w:strike/>
        </w:rPr>
        <w:t xml:space="preserve"> when your program starts.</w:t>
      </w:r>
    </w:p>
    <w:p w:rsidR="0041185B" w:rsidRPr="00B50A01" w:rsidRDefault="0041185B" w:rsidP="0041185B">
      <w:pPr>
        <w:pStyle w:val="ListParagraph"/>
        <w:ind w:left="720"/>
        <w:rPr>
          <w:strike/>
        </w:rPr>
      </w:pPr>
      <w:r w:rsidRPr="00B50A01">
        <w:rPr>
          <w:strike/>
        </w:rPr>
        <w:t>Your Startup.cs class should have a method called Configure.  The complete code for the Configure method is listed below.  The parts to change are bolded.</w:t>
      </w:r>
    </w:p>
    <w:p w:rsidR="0041185B" w:rsidRPr="00B50A01" w:rsidRDefault="0041185B" w:rsidP="0041185B">
      <w:pPr>
        <w:autoSpaceDE w:val="0"/>
        <w:autoSpaceDN w:val="0"/>
        <w:adjustRightInd w:val="0"/>
        <w:spacing w:after="0"/>
        <w:rPr>
          <w:rStyle w:val="Code"/>
          <w:strike/>
        </w:rPr>
      </w:pPr>
      <w:bookmarkStart w:id="8" w:name="OLE_LINK9"/>
      <w:bookmarkStart w:id="9" w:name="OLE_LINK10"/>
      <w:r w:rsidRPr="00B50A01">
        <w:rPr>
          <w:rStyle w:val="Code"/>
          <w:strike/>
        </w:rPr>
        <w:t xml:space="preserve">public void </w:t>
      </w:r>
      <w:proofErr w:type="gramStart"/>
      <w:r w:rsidRPr="00B50A01">
        <w:rPr>
          <w:rStyle w:val="Code"/>
          <w:strike/>
        </w:rPr>
        <w:t>Configure(</w:t>
      </w:r>
      <w:proofErr w:type="spellStart"/>
      <w:proofErr w:type="gramEnd"/>
      <w:r w:rsidRPr="00B50A01">
        <w:rPr>
          <w:rStyle w:val="Code"/>
          <w:strike/>
        </w:rPr>
        <w:t>IApplicationBuilder</w:t>
      </w:r>
      <w:proofErr w:type="spellEnd"/>
      <w:r w:rsidRPr="00B50A01">
        <w:rPr>
          <w:rStyle w:val="Code"/>
          <w:strike/>
        </w:rPr>
        <w:t xml:space="preserve"> app, </w:t>
      </w:r>
      <w:proofErr w:type="spellStart"/>
      <w:r w:rsidRPr="00B50A01">
        <w:rPr>
          <w:rStyle w:val="Code"/>
          <w:strike/>
        </w:rPr>
        <w:t>IHostingEnvironment</w:t>
      </w:r>
      <w:proofErr w:type="spellEnd"/>
      <w:r w:rsidRPr="00B50A01">
        <w:rPr>
          <w:rStyle w:val="Code"/>
          <w:strike/>
        </w:rPr>
        <w:t xml:space="preserve"> env, </w:t>
      </w:r>
      <w:proofErr w:type="spellStart"/>
      <w:r w:rsidRPr="00B50A01">
        <w:rPr>
          <w:rStyle w:val="Code"/>
          <w:b/>
          <w:i/>
          <w:strike/>
          <w:highlight w:val="yellow"/>
        </w:rPr>
        <w:t>IServiceProvider</w:t>
      </w:r>
      <w:proofErr w:type="spellEnd"/>
      <w:r w:rsidRPr="00B50A01">
        <w:rPr>
          <w:rStyle w:val="Code"/>
          <w:b/>
          <w:i/>
          <w:strike/>
          <w:highlight w:val="yellow"/>
        </w:rPr>
        <w:t xml:space="preserve"> service</w:t>
      </w:r>
      <w:r w:rsidRPr="00B50A01">
        <w:rPr>
          <w:rStyle w:val="Code"/>
          <w:strike/>
        </w:rPr>
        <w:t>)</w:t>
      </w:r>
    </w:p>
    <w:p w:rsidR="0041185B" w:rsidRPr="00B50A01" w:rsidRDefault="0041185B" w:rsidP="0041185B">
      <w:pPr>
        <w:autoSpaceDE w:val="0"/>
        <w:autoSpaceDN w:val="0"/>
        <w:adjustRightInd w:val="0"/>
        <w:spacing w:after="0"/>
        <w:rPr>
          <w:rStyle w:val="Code"/>
          <w:strike/>
        </w:rPr>
      </w:pPr>
      <w:r w:rsidRPr="00B50A01">
        <w:rPr>
          <w:rStyle w:val="Code"/>
          <w:strike/>
        </w:rPr>
        <w:t>{</w:t>
      </w:r>
    </w:p>
    <w:p w:rsidR="0041185B" w:rsidRPr="00B50A01" w:rsidRDefault="0041185B" w:rsidP="0041185B">
      <w:pPr>
        <w:autoSpaceDE w:val="0"/>
        <w:autoSpaceDN w:val="0"/>
        <w:adjustRightInd w:val="0"/>
        <w:spacing w:after="0"/>
        <w:rPr>
          <w:rStyle w:val="Code"/>
          <w:strike/>
        </w:rPr>
      </w:pPr>
      <w:r w:rsidRPr="00B50A01">
        <w:rPr>
          <w:rStyle w:val="Code"/>
          <w:strike/>
        </w:rPr>
        <w:t xml:space="preserve">    //These lines allow you to see more detailed error messages</w:t>
      </w:r>
    </w:p>
    <w:p w:rsidR="0041185B" w:rsidRPr="00B50A01" w:rsidRDefault="0041185B" w:rsidP="0041185B">
      <w:pPr>
        <w:autoSpaceDE w:val="0"/>
        <w:autoSpaceDN w:val="0"/>
        <w:adjustRightInd w:val="0"/>
        <w:spacing w:after="0"/>
        <w:rPr>
          <w:rStyle w:val="Code"/>
          <w:strike/>
        </w:rPr>
      </w:pPr>
      <w:r w:rsidRPr="00B50A01">
        <w:rPr>
          <w:rStyle w:val="Code"/>
          <w:strike/>
        </w:rPr>
        <w:t xml:space="preserve">    </w:t>
      </w:r>
      <w:proofErr w:type="gramStart"/>
      <w:r w:rsidRPr="00B50A01">
        <w:rPr>
          <w:rStyle w:val="Code"/>
          <w:strike/>
        </w:rPr>
        <w:t>app.UseDeveloperExceptionPage</w:t>
      </w:r>
      <w:proofErr w:type="gramEnd"/>
      <w:r w:rsidRPr="00B50A01">
        <w:rPr>
          <w:rStyle w:val="Code"/>
          <w:strike/>
        </w:rPr>
        <w:t>();</w:t>
      </w:r>
    </w:p>
    <w:p w:rsidR="0041185B" w:rsidRPr="00B50A01" w:rsidRDefault="0041185B" w:rsidP="0041185B">
      <w:pPr>
        <w:autoSpaceDE w:val="0"/>
        <w:autoSpaceDN w:val="0"/>
        <w:adjustRightInd w:val="0"/>
        <w:spacing w:after="0"/>
        <w:rPr>
          <w:rStyle w:val="Code"/>
          <w:strike/>
        </w:rPr>
      </w:pPr>
      <w:r w:rsidRPr="00B50A01">
        <w:rPr>
          <w:rStyle w:val="Code"/>
          <w:strike/>
        </w:rPr>
        <w:t xml:space="preserve">    </w:t>
      </w:r>
      <w:proofErr w:type="gramStart"/>
      <w:r w:rsidRPr="00B50A01">
        <w:rPr>
          <w:rStyle w:val="Code"/>
          <w:strike/>
        </w:rPr>
        <w:t>app.UseStatusCodePages</w:t>
      </w:r>
      <w:proofErr w:type="gramEnd"/>
      <w:r w:rsidRPr="00B50A01">
        <w:rPr>
          <w:rStyle w:val="Code"/>
          <w:strike/>
        </w:rPr>
        <w:t>();</w:t>
      </w:r>
    </w:p>
    <w:p w:rsidR="0041185B" w:rsidRPr="00B50A01" w:rsidRDefault="0041185B" w:rsidP="0041185B">
      <w:pPr>
        <w:autoSpaceDE w:val="0"/>
        <w:autoSpaceDN w:val="0"/>
        <w:adjustRightInd w:val="0"/>
        <w:spacing w:after="0"/>
        <w:rPr>
          <w:rStyle w:val="Code"/>
          <w:strike/>
        </w:rPr>
      </w:pPr>
    </w:p>
    <w:p w:rsidR="0041185B" w:rsidRPr="00B50A01" w:rsidRDefault="0041185B" w:rsidP="0041185B">
      <w:pPr>
        <w:autoSpaceDE w:val="0"/>
        <w:autoSpaceDN w:val="0"/>
        <w:adjustRightInd w:val="0"/>
        <w:spacing w:after="0"/>
        <w:rPr>
          <w:rStyle w:val="Code"/>
          <w:strike/>
        </w:rPr>
      </w:pPr>
      <w:r w:rsidRPr="00B50A01">
        <w:rPr>
          <w:rStyle w:val="Code"/>
          <w:strike/>
        </w:rPr>
        <w:t xml:space="preserve">    //TODO: Once you have added Identity into your project, you will need to uncomment this line</w:t>
      </w:r>
    </w:p>
    <w:p w:rsidR="0041185B" w:rsidRPr="00B50A01" w:rsidRDefault="0041185B" w:rsidP="0041185B">
      <w:pPr>
        <w:autoSpaceDE w:val="0"/>
        <w:autoSpaceDN w:val="0"/>
        <w:adjustRightInd w:val="0"/>
        <w:spacing w:after="0"/>
        <w:rPr>
          <w:rStyle w:val="Code"/>
          <w:strike/>
        </w:rPr>
      </w:pPr>
      <w:r w:rsidRPr="00B50A01">
        <w:rPr>
          <w:rStyle w:val="Code"/>
          <w:strike/>
        </w:rPr>
        <w:t xml:space="preserve">    </w:t>
      </w:r>
      <w:proofErr w:type="spellStart"/>
      <w:proofErr w:type="gramStart"/>
      <w:r w:rsidRPr="00B50A01">
        <w:rPr>
          <w:rStyle w:val="Code"/>
          <w:strike/>
        </w:rPr>
        <w:t>app.UseAuthentication</w:t>
      </w:r>
      <w:proofErr w:type="spellEnd"/>
      <w:proofErr w:type="gramEnd"/>
      <w:r w:rsidRPr="00B50A01">
        <w:rPr>
          <w:rStyle w:val="Code"/>
          <w:strike/>
        </w:rPr>
        <w:t>();</w:t>
      </w:r>
    </w:p>
    <w:p w:rsidR="0041185B" w:rsidRPr="00B50A01" w:rsidRDefault="0041185B" w:rsidP="0041185B">
      <w:pPr>
        <w:autoSpaceDE w:val="0"/>
        <w:autoSpaceDN w:val="0"/>
        <w:adjustRightInd w:val="0"/>
        <w:spacing w:after="0"/>
        <w:rPr>
          <w:rStyle w:val="Code"/>
          <w:strike/>
        </w:rPr>
      </w:pPr>
    </w:p>
    <w:p w:rsidR="0041185B" w:rsidRPr="00B50A01" w:rsidRDefault="0041185B" w:rsidP="0041185B">
      <w:pPr>
        <w:autoSpaceDE w:val="0"/>
        <w:autoSpaceDN w:val="0"/>
        <w:adjustRightInd w:val="0"/>
        <w:spacing w:after="0"/>
        <w:rPr>
          <w:rStyle w:val="Code"/>
          <w:strike/>
        </w:rPr>
      </w:pPr>
      <w:r w:rsidRPr="00B50A01">
        <w:rPr>
          <w:rStyle w:val="Code"/>
          <w:strike/>
        </w:rPr>
        <w:t xml:space="preserve">    //This line allows you to use static pages like style sheets and images</w:t>
      </w:r>
    </w:p>
    <w:p w:rsidR="0041185B" w:rsidRPr="00B50A01" w:rsidRDefault="0041185B" w:rsidP="0041185B">
      <w:pPr>
        <w:autoSpaceDE w:val="0"/>
        <w:autoSpaceDN w:val="0"/>
        <w:adjustRightInd w:val="0"/>
        <w:spacing w:after="0"/>
        <w:rPr>
          <w:rStyle w:val="Code"/>
          <w:strike/>
        </w:rPr>
      </w:pPr>
      <w:r w:rsidRPr="00B50A01">
        <w:rPr>
          <w:rStyle w:val="Code"/>
          <w:strike/>
        </w:rPr>
        <w:t xml:space="preserve">    </w:t>
      </w:r>
      <w:proofErr w:type="gramStart"/>
      <w:r w:rsidRPr="00B50A01">
        <w:rPr>
          <w:rStyle w:val="Code"/>
          <w:strike/>
        </w:rPr>
        <w:t>app.UseStaticFiles</w:t>
      </w:r>
      <w:proofErr w:type="gramEnd"/>
      <w:r w:rsidRPr="00B50A01">
        <w:rPr>
          <w:rStyle w:val="Code"/>
          <w:strike/>
        </w:rPr>
        <w:t>();</w:t>
      </w:r>
    </w:p>
    <w:p w:rsidR="0041185B" w:rsidRPr="00B50A01" w:rsidRDefault="0041185B" w:rsidP="0041185B">
      <w:pPr>
        <w:autoSpaceDE w:val="0"/>
        <w:autoSpaceDN w:val="0"/>
        <w:adjustRightInd w:val="0"/>
        <w:spacing w:after="0"/>
        <w:rPr>
          <w:rStyle w:val="Code"/>
          <w:strike/>
        </w:rPr>
      </w:pPr>
    </w:p>
    <w:p w:rsidR="0041185B" w:rsidRPr="00B50A01" w:rsidRDefault="0041185B" w:rsidP="0041185B">
      <w:pPr>
        <w:autoSpaceDE w:val="0"/>
        <w:autoSpaceDN w:val="0"/>
        <w:adjustRightInd w:val="0"/>
        <w:spacing w:after="0"/>
        <w:rPr>
          <w:rStyle w:val="Code"/>
          <w:strike/>
        </w:rPr>
      </w:pPr>
      <w:r w:rsidRPr="00B50A01">
        <w:rPr>
          <w:rStyle w:val="Code"/>
          <w:strike/>
        </w:rPr>
        <w:t xml:space="preserve">    //This line configures the routing for MVC</w:t>
      </w:r>
    </w:p>
    <w:p w:rsidR="0041185B" w:rsidRPr="00B50A01" w:rsidRDefault="0041185B" w:rsidP="0041185B">
      <w:pPr>
        <w:autoSpaceDE w:val="0"/>
        <w:autoSpaceDN w:val="0"/>
        <w:adjustRightInd w:val="0"/>
        <w:spacing w:after="0"/>
        <w:rPr>
          <w:rStyle w:val="Code"/>
          <w:strike/>
        </w:rPr>
      </w:pPr>
      <w:r w:rsidRPr="00B50A01">
        <w:rPr>
          <w:rStyle w:val="Code"/>
          <w:strike/>
        </w:rPr>
        <w:t xml:space="preserve">    </w:t>
      </w:r>
      <w:proofErr w:type="gramStart"/>
      <w:r w:rsidRPr="00B50A01">
        <w:rPr>
          <w:rStyle w:val="Code"/>
          <w:strike/>
        </w:rPr>
        <w:t>app.UseMvc</w:t>
      </w:r>
      <w:proofErr w:type="gramEnd"/>
      <w:r w:rsidRPr="00B50A01">
        <w:rPr>
          <w:rStyle w:val="Code"/>
          <w:strike/>
        </w:rPr>
        <w:t>(routes =&gt; {</w:t>
      </w:r>
    </w:p>
    <w:p w:rsidR="0041185B" w:rsidRPr="00B50A01" w:rsidRDefault="0041185B" w:rsidP="0041185B">
      <w:pPr>
        <w:autoSpaceDE w:val="0"/>
        <w:autoSpaceDN w:val="0"/>
        <w:adjustRightInd w:val="0"/>
        <w:spacing w:after="0"/>
        <w:rPr>
          <w:rStyle w:val="Code"/>
          <w:strike/>
        </w:rPr>
      </w:pPr>
      <w:r w:rsidRPr="00B50A01">
        <w:rPr>
          <w:rStyle w:val="Code"/>
          <w:strike/>
        </w:rPr>
        <w:t xml:space="preserve">        </w:t>
      </w:r>
      <w:proofErr w:type="gramStart"/>
      <w:r w:rsidRPr="00B50A01">
        <w:rPr>
          <w:rStyle w:val="Code"/>
          <w:strike/>
        </w:rPr>
        <w:t>routes.MapRoute</w:t>
      </w:r>
      <w:proofErr w:type="gramEnd"/>
      <w:r w:rsidRPr="00B50A01">
        <w:rPr>
          <w:rStyle w:val="Code"/>
          <w:strike/>
        </w:rPr>
        <w:t>(</w:t>
      </w:r>
    </w:p>
    <w:p w:rsidR="0041185B" w:rsidRPr="00B50A01" w:rsidRDefault="0041185B" w:rsidP="0041185B">
      <w:pPr>
        <w:autoSpaceDE w:val="0"/>
        <w:autoSpaceDN w:val="0"/>
        <w:adjustRightInd w:val="0"/>
        <w:spacing w:after="0"/>
        <w:rPr>
          <w:rStyle w:val="Code"/>
          <w:strike/>
        </w:rPr>
      </w:pPr>
      <w:r w:rsidRPr="00B50A01">
        <w:rPr>
          <w:rStyle w:val="Code"/>
          <w:strike/>
        </w:rPr>
        <w:t xml:space="preserve">            name: "default",</w:t>
      </w:r>
    </w:p>
    <w:p w:rsidR="0041185B" w:rsidRPr="00B50A01" w:rsidRDefault="0041185B" w:rsidP="0041185B">
      <w:pPr>
        <w:autoSpaceDE w:val="0"/>
        <w:autoSpaceDN w:val="0"/>
        <w:adjustRightInd w:val="0"/>
        <w:spacing w:after="0"/>
        <w:rPr>
          <w:rStyle w:val="Code"/>
          <w:strike/>
        </w:rPr>
      </w:pPr>
      <w:r w:rsidRPr="00B50A01">
        <w:rPr>
          <w:rStyle w:val="Code"/>
          <w:strike/>
        </w:rPr>
        <w:t xml:space="preserve">            template: "{controller}/{action}/{id?}",</w:t>
      </w:r>
    </w:p>
    <w:p w:rsidR="0041185B" w:rsidRPr="00B50A01" w:rsidRDefault="0041185B" w:rsidP="0041185B">
      <w:pPr>
        <w:autoSpaceDE w:val="0"/>
        <w:autoSpaceDN w:val="0"/>
        <w:adjustRightInd w:val="0"/>
        <w:spacing w:after="0"/>
        <w:rPr>
          <w:rStyle w:val="Code"/>
          <w:strike/>
        </w:rPr>
      </w:pPr>
      <w:r w:rsidRPr="00B50A01">
        <w:rPr>
          <w:rStyle w:val="Code"/>
          <w:strike/>
        </w:rPr>
        <w:t xml:space="preserve">            defaults: new </w:t>
      </w:r>
      <w:proofErr w:type="gramStart"/>
      <w:r w:rsidRPr="00B50A01">
        <w:rPr>
          <w:rStyle w:val="Code"/>
          <w:strike/>
        </w:rPr>
        <w:t>{ controller</w:t>
      </w:r>
      <w:proofErr w:type="gramEnd"/>
      <w:r w:rsidRPr="00B50A01">
        <w:rPr>
          <w:rStyle w:val="Code"/>
          <w:strike/>
        </w:rPr>
        <w:t xml:space="preserve"> = "Home", action = "Index" });</w:t>
      </w:r>
    </w:p>
    <w:p w:rsidR="0041185B" w:rsidRPr="00B50A01" w:rsidRDefault="0041185B" w:rsidP="0041185B">
      <w:pPr>
        <w:autoSpaceDE w:val="0"/>
        <w:autoSpaceDN w:val="0"/>
        <w:adjustRightInd w:val="0"/>
        <w:spacing w:after="0"/>
        <w:rPr>
          <w:rStyle w:val="Code"/>
          <w:strike/>
        </w:rPr>
      </w:pPr>
      <w:r w:rsidRPr="00B50A01">
        <w:rPr>
          <w:rStyle w:val="Code"/>
          <w:strike/>
        </w:rPr>
        <w:t xml:space="preserve">        });</w:t>
      </w:r>
    </w:p>
    <w:p w:rsidR="0041185B" w:rsidRPr="00B50A01" w:rsidRDefault="0041185B" w:rsidP="0041185B">
      <w:pPr>
        <w:autoSpaceDE w:val="0"/>
        <w:autoSpaceDN w:val="0"/>
        <w:adjustRightInd w:val="0"/>
        <w:spacing w:after="0"/>
        <w:rPr>
          <w:rStyle w:val="Code"/>
          <w:strike/>
        </w:rPr>
      </w:pPr>
    </w:p>
    <w:p w:rsidR="0041185B" w:rsidRPr="00B50A01" w:rsidRDefault="0041185B" w:rsidP="0041185B">
      <w:pPr>
        <w:autoSpaceDE w:val="0"/>
        <w:autoSpaceDN w:val="0"/>
        <w:adjustRightInd w:val="0"/>
        <w:spacing w:after="0"/>
        <w:rPr>
          <w:rStyle w:val="Code"/>
          <w:b/>
          <w:i/>
          <w:strike/>
        </w:rPr>
      </w:pPr>
      <w:r w:rsidRPr="00B50A01">
        <w:rPr>
          <w:rStyle w:val="Code"/>
          <w:strike/>
        </w:rPr>
        <w:t xml:space="preserve">    </w:t>
      </w:r>
      <w:proofErr w:type="spellStart"/>
      <w:proofErr w:type="gramStart"/>
      <w:r w:rsidRPr="00B50A01">
        <w:rPr>
          <w:rStyle w:val="Code"/>
          <w:b/>
          <w:i/>
          <w:strike/>
          <w:highlight w:val="yellow"/>
        </w:rPr>
        <w:t>Seeding.SeedIdentity.AddAdmin</w:t>
      </w:r>
      <w:proofErr w:type="spellEnd"/>
      <w:proofErr w:type="gramEnd"/>
      <w:r w:rsidRPr="00B50A01">
        <w:rPr>
          <w:rStyle w:val="Code"/>
          <w:b/>
          <w:i/>
          <w:strike/>
          <w:highlight w:val="yellow"/>
        </w:rPr>
        <w:t>(service).Wait();</w:t>
      </w:r>
    </w:p>
    <w:p w:rsidR="0041185B" w:rsidRPr="00B50A01" w:rsidRDefault="0041185B" w:rsidP="0041185B">
      <w:pPr>
        <w:autoSpaceDE w:val="0"/>
        <w:autoSpaceDN w:val="0"/>
        <w:adjustRightInd w:val="0"/>
        <w:spacing w:after="0"/>
        <w:rPr>
          <w:rStyle w:val="Code"/>
          <w:strike/>
        </w:rPr>
      </w:pPr>
      <w:r w:rsidRPr="00B50A01">
        <w:rPr>
          <w:rStyle w:val="Code"/>
          <w:strike/>
        </w:rPr>
        <w:t>}</w:t>
      </w:r>
    </w:p>
    <w:bookmarkEnd w:id="8"/>
    <w:bookmarkEnd w:id="9"/>
    <w:p w:rsidR="00F46AF5" w:rsidRPr="00F63442" w:rsidRDefault="00F46AF5" w:rsidP="00F46AF5">
      <w:pPr>
        <w:pBdr>
          <w:top w:val="single" w:sz="4" w:space="1" w:color="auto"/>
          <w:left w:val="single" w:sz="4" w:space="4" w:color="auto"/>
          <w:bottom w:val="single" w:sz="4" w:space="1" w:color="auto"/>
          <w:right w:val="single" w:sz="4" w:space="4" w:color="auto"/>
        </w:pBdr>
        <w:ind w:left="360"/>
        <w:rPr>
          <w:b/>
          <w:strike/>
        </w:rPr>
      </w:pPr>
      <w:r w:rsidRPr="00F63442">
        <w:rPr>
          <w:b/>
          <w:strike/>
        </w:rPr>
        <w:t>CHECKPOINT: Make sure your project builds.  Fix any errors until your project builds.  Do not attempt to go past this step until you have fixed your errors.</w:t>
      </w:r>
    </w:p>
    <w:p w:rsidR="00717F2B" w:rsidRPr="00F63442" w:rsidRDefault="00005F5D" w:rsidP="00643F35">
      <w:pPr>
        <w:pStyle w:val="ListParagraph"/>
        <w:numPr>
          <w:ilvl w:val="0"/>
          <w:numId w:val="6"/>
        </w:numPr>
        <w:rPr>
          <w:strike/>
        </w:rPr>
      </w:pPr>
      <w:r w:rsidRPr="00F63442">
        <w:rPr>
          <w:strike/>
        </w:rPr>
        <w:t xml:space="preserve">Add </w:t>
      </w:r>
      <w:r w:rsidR="00717F2B" w:rsidRPr="00F63442">
        <w:rPr>
          <w:strike/>
        </w:rPr>
        <w:t>a migration to initialize the database.</w:t>
      </w:r>
      <w:r w:rsidR="00643F35" w:rsidRPr="00F63442">
        <w:rPr>
          <w:strike/>
        </w:rPr>
        <w:t xml:space="preserve">  </w:t>
      </w:r>
      <w:r w:rsidR="00815719" w:rsidRPr="00F63442">
        <w:rPr>
          <w:strike/>
        </w:rPr>
        <w:t xml:space="preserve">Make sure to execute the </w:t>
      </w:r>
      <w:r w:rsidR="00E71D67" w:rsidRPr="00F63442">
        <w:rPr>
          <w:strike/>
        </w:rPr>
        <w:t>migration as well.  Remember the commands are:</w:t>
      </w:r>
    </w:p>
    <w:p w:rsidR="00E71D67" w:rsidRPr="00F63442" w:rsidRDefault="00AC5C3E" w:rsidP="00E71D67">
      <w:pPr>
        <w:ind w:left="720" w:firstLine="720"/>
        <w:rPr>
          <w:rStyle w:val="Code"/>
          <w:rFonts w:ascii="Courier New" w:hAnsi="Courier New" w:cs="Courier New"/>
          <w:strike/>
        </w:rPr>
      </w:pPr>
      <w:r w:rsidRPr="00F63442">
        <w:rPr>
          <w:rStyle w:val="Code"/>
          <w:rFonts w:ascii="Courier New" w:hAnsi="Courier New" w:cs="Courier New"/>
          <w:strike/>
        </w:rPr>
        <w:t>dotnet</w:t>
      </w:r>
      <w:r w:rsidR="00E71D67" w:rsidRPr="00F63442">
        <w:rPr>
          <w:rStyle w:val="Code"/>
          <w:rFonts w:ascii="Courier New" w:hAnsi="Courier New" w:cs="Courier New"/>
          <w:strike/>
        </w:rPr>
        <w:t xml:space="preserve"> </w:t>
      </w:r>
      <w:proofErr w:type="spellStart"/>
      <w:r w:rsidR="00E71D67" w:rsidRPr="00F63442">
        <w:rPr>
          <w:rStyle w:val="Code"/>
          <w:rFonts w:ascii="Courier New" w:hAnsi="Courier New" w:cs="Courier New"/>
          <w:strike/>
        </w:rPr>
        <w:t>ef</w:t>
      </w:r>
      <w:proofErr w:type="spellEnd"/>
      <w:r w:rsidR="00E71D67" w:rsidRPr="00F63442">
        <w:rPr>
          <w:rStyle w:val="Code"/>
          <w:rFonts w:ascii="Courier New" w:hAnsi="Courier New" w:cs="Courier New"/>
          <w:strike/>
        </w:rPr>
        <w:t xml:space="preserve"> migrations add Setup</w:t>
      </w:r>
    </w:p>
    <w:p w:rsidR="0027194E" w:rsidRPr="00F63442" w:rsidRDefault="00AC5C3E" w:rsidP="0027194E">
      <w:pPr>
        <w:ind w:left="720" w:firstLine="720"/>
        <w:rPr>
          <w:rStyle w:val="Code"/>
          <w:rFonts w:ascii="Courier New" w:hAnsi="Courier New" w:cs="Courier New"/>
          <w:strike/>
        </w:rPr>
      </w:pPr>
      <w:r w:rsidRPr="00F63442">
        <w:rPr>
          <w:rStyle w:val="Code"/>
          <w:rFonts w:ascii="Courier New" w:hAnsi="Courier New" w:cs="Courier New"/>
          <w:strike/>
        </w:rPr>
        <w:t>dotnet</w:t>
      </w:r>
      <w:r w:rsidR="00E71D67" w:rsidRPr="00F63442">
        <w:rPr>
          <w:rStyle w:val="Code"/>
          <w:rFonts w:ascii="Courier New" w:hAnsi="Courier New" w:cs="Courier New"/>
          <w:strike/>
        </w:rPr>
        <w:t xml:space="preserve"> </w:t>
      </w:r>
      <w:proofErr w:type="spellStart"/>
      <w:r w:rsidR="00E71D67" w:rsidRPr="00F63442">
        <w:rPr>
          <w:rStyle w:val="Code"/>
          <w:rFonts w:ascii="Courier New" w:hAnsi="Courier New" w:cs="Courier New"/>
          <w:strike/>
        </w:rPr>
        <w:t>ef</w:t>
      </w:r>
      <w:proofErr w:type="spellEnd"/>
      <w:r w:rsidR="00E71D67" w:rsidRPr="00F63442">
        <w:rPr>
          <w:rStyle w:val="Code"/>
          <w:rFonts w:ascii="Courier New" w:hAnsi="Courier New" w:cs="Courier New"/>
          <w:strike/>
        </w:rPr>
        <w:t xml:space="preserve"> database update –v</w:t>
      </w:r>
    </w:p>
    <w:p w:rsidR="00FA4222" w:rsidRPr="00F63442" w:rsidRDefault="0027194E" w:rsidP="00E079DA">
      <w:pPr>
        <w:pStyle w:val="ListParagraph"/>
        <w:numPr>
          <w:ilvl w:val="0"/>
          <w:numId w:val="6"/>
        </w:numPr>
        <w:rPr>
          <w:strike/>
        </w:rPr>
      </w:pPr>
      <w:r w:rsidRPr="00F63442">
        <w:rPr>
          <w:strike/>
        </w:rPr>
        <w:t xml:space="preserve">Run the project.  This will add your admin user to your database.  After this runs successfully, you can comment out the last line of your Configure method in Startup so that the </w:t>
      </w:r>
      <w:proofErr w:type="spellStart"/>
      <w:r w:rsidRPr="00F63442">
        <w:rPr>
          <w:strike/>
        </w:rPr>
        <w:t>SeedIdentity</w:t>
      </w:r>
      <w:proofErr w:type="spellEnd"/>
      <w:r w:rsidRPr="00F63442">
        <w:rPr>
          <w:strike/>
        </w:rPr>
        <w:t xml:space="preserve"> code doesn’t run every time you start the project.</w:t>
      </w:r>
    </w:p>
    <w:p w:rsidR="00F46AF5" w:rsidRPr="0031546B" w:rsidRDefault="00F46AF5" w:rsidP="00E079DA">
      <w:pPr>
        <w:pStyle w:val="ListParagraph"/>
        <w:pBdr>
          <w:top w:val="single" w:sz="4" w:space="1" w:color="auto"/>
          <w:left w:val="single" w:sz="4" w:space="4" w:color="auto"/>
          <w:bottom w:val="single" w:sz="4" w:space="1" w:color="auto"/>
          <w:right w:val="single" w:sz="4" w:space="4" w:color="auto"/>
        </w:pBdr>
        <w:ind w:left="360"/>
        <w:rPr>
          <w:b/>
          <w:strike/>
        </w:rPr>
      </w:pPr>
      <w:r w:rsidRPr="0031546B">
        <w:rPr>
          <w:b/>
          <w:strike/>
        </w:rPr>
        <w:t>CHECKPOINT:  Go to Azure and make sure you have all of your tables in your database.  Do not attempt to go beyond this point if your Tables and Fields do not exist in Azure.</w:t>
      </w:r>
    </w:p>
    <w:p w:rsidR="00E94B17" w:rsidRPr="00E94B17" w:rsidRDefault="004F54B0" w:rsidP="00E079DA">
      <w:pPr>
        <w:pStyle w:val="ListParagraph"/>
        <w:numPr>
          <w:ilvl w:val="0"/>
          <w:numId w:val="6"/>
        </w:numPr>
        <w:rPr>
          <w:b/>
        </w:rPr>
      </w:pPr>
      <w:r>
        <w:t xml:space="preserve">Add the files you need to manage users and roles in your database.  These are all contained in a separate </w:t>
      </w:r>
      <w:r w:rsidR="00DA2EF5">
        <w:t xml:space="preserve">GitHub repository called sp20IdentityTemplate.  The GitHub repo can be found here: </w:t>
      </w:r>
      <w:hyperlink r:id="rId9" w:history="1">
        <w:r w:rsidR="00DA2EF5" w:rsidRPr="00C74706">
          <w:rPr>
            <w:rStyle w:val="Hyperlink"/>
          </w:rPr>
          <w:t>https://github.com/mis333k-spr20/sp20IdentityTemplate.git</w:t>
        </w:r>
      </w:hyperlink>
      <w:r w:rsidR="00DA2EF5">
        <w:t xml:space="preserve">  </w:t>
      </w:r>
      <w:r w:rsidR="00E94B17">
        <w:t>(You will need to copy and paste this link into your browser – you will get an error if you just click on it from inside of Word because you have to be logged in to GitHub to be able to access the link.)</w:t>
      </w:r>
    </w:p>
    <w:p w:rsidR="0038028F" w:rsidRPr="00E079DA" w:rsidRDefault="00DA2EF5" w:rsidP="00E94B17">
      <w:pPr>
        <w:pStyle w:val="ListParagraph"/>
        <w:ind w:left="720"/>
        <w:rPr>
          <w:b/>
        </w:rPr>
      </w:pPr>
      <w:r>
        <w:t>The rep</w:t>
      </w:r>
      <w:r w:rsidR="00E94B17">
        <w:t>o</w:t>
      </w:r>
      <w:r>
        <w:t xml:space="preserve"> contains a </w:t>
      </w:r>
      <w:r w:rsidR="004F54B0">
        <w:t xml:space="preserve">document called “How to Use the Identity Template.”  </w:t>
      </w:r>
      <w:r w:rsidR="004F54B0" w:rsidRPr="004F54B0">
        <w:rPr>
          <w:b/>
        </w:rPr>
        <w:t>Go to that document and follow the instructions there before continuing in this document.</w:t>
      </w:r>
      <w:r w:rsidR="004F54B0">
        <w:t xml:space="preserve">  The first few steps in that document are repeats from things you did here, but it’s always a good idea to double-check that you have completed everything.  There are a LOT of details!</w:t>
      </w:r>
    </w:p>
    <w:p w:rsidR="004F54B0" w:rsidRPr="00E079DA" w:rsidRDefault="006C6D49" w:rsidP="00E079DA">
      <w:pPr>
        <w:pStyle w:val="ListParagraph"/>
        <w:ind w:left="720"/>
      </w:pPr>
      <w:r>
        <w:t>The “How to Use the Identity Template” file also contains instructions for how to modify your project to restrict actions to certain roles.  You can hold off on this for now.   We will re-visit these instructions later in this document</w:t>
      </w:r>
    </w:p>
    <w:p w:rsidR="004F54B0" w:rsidRPr="00E079DA" w:rsidRDefault="004F54B0" w:rsidP="00E079DA">
      <w:pPr>
        <w:pStyle w:val="ListParagraph"/>
        <w:pBdr>
          <w:top w:val="single" w:sz="4" w:space="1" w:color="auto"/>
          <w:left w:val="single" w:sz="4" w:space="4" w:color="auto"/>
          <w:bottom w:val="single" w:sz="4" w:space="1" w:color="auto"/>
          <w:right w:val="single" w:sz="4" w:space="4" w:color="auto"/>
        </w:pBdr>
        <w:ind w:left="360"/>
        <w:rPr>
          <w:b/>
        </w:rPr>
      </w:pPr>
      <w:r w:rsidRPr="00F46AF5">
        <w:rPr>
          <w:b/>
        </w:rPr>
        <w:t xml:space="preserve">CHECKPOINT:  </w:t>
      </w:r>
      <w:r>
        <w:rPr>
          <w:b/>
        </w:rPr>
        <w:t xml:space="preserve">Add the files from the </w:t>
      </w:r>
      <w:proofErr w:type="spellStart"/>
      <w:r>
        <w:rPr>
          <w:b/>
        </w:rPr>
        <w:t>IdentityTemplate</w:t>
      </w:r>
      <w:proofErr w:type="spellEnd"/>
      <w:r>
        <w:rPr>
          <w:b/>
        </w:rPr>
        <w:t>.  REALLY.  Please don’t skip this step and then wonder why nothing works.  ADD. THE. FILES. NOW.</w:t>
      </w:r>
    </w:p>
    <w:p w:rsidR="006352C2" w:rsidRDefault="00736C6A" w:rsidP="005232F1">
      <w:pPr>
        <w:pStyle w:val="ListParagraph"/>
        <w:keepNext/>
        <w:numPr>
          <w:ilvl w:val="0"/>
          <w:numId w:val="6"/>
        </w:numPr>
      </w:pPr>
      <w:r>
        <w:lastRenderedPageBreak/>
        <w:t>Sca</w:t>
      </w:r>
      <w:r w:rsidR="00907E72">
        <w:t xml:space="preserve">ffold controllers </w:t>
      </w:r>
      <w:r w:rsidR="001B2BC2">
        <w:t xml:space="preserve">with views </w:t>
      </w:r>
      <w:r w:rsidR="00907E72">
        <w:t xml:space="preserve">for </w:t>
      </w:r>
      <w:r w:rsidR="006D50DB">
        <w:t xml:space="preserve">Product, Supplier, Order, and </w:t>
      </w:r>
      <w:proofErr w:type="spellStart"/>
      <w:r w:rsidR="006D50DB">
        <w:t>OrderDetail</w:t>
      </w:r>
      <w:proofErr w:type="spellEnd"/>
      <w:r>
        <w:t xml:space="preserve">.  </w:t>
      </w:r>
    </w:p>
    <w:p w:rsidR="006352C2" w:rsidRDefault="00D27B0B" w:rsidP="005232F1">
      <w:pPr>
        <w:pStyle w:val="ListParagraph"/>
        <w:keepNext/>
        <w:numPr>
          <w:ilvl w:val="1"/>
          <w:numId w:val="6"/>
        </w:numPr>
      </w:pPr>
      <w:r>
        <w:t xml:space="preserve">On Windows, </w:t>
      </w:r>
      <w:r w:rsidR="006352C2">
        <w:t xml:space="preserve">right-click on the Controllers folder and select Add </w:t>
      </w:r>
      <w:r w:rsidR="006352C2">
        <w:sym w:font="Wingdings" w:char="F0E0"/>
      </w:r>
      <w:r w:rsidR="006352C2">
        <w:t xml:space="preserve"> Controller…  Select</w:t>
      </w:r>
      <w:r w:rsidR="00736C6A">
        <w:t xml:space="preserve"> “MVC</w:t>
      </w:r>
      <w:r w:rsidR="00E82F46">
        <w:t xml:space="preserve"> </w:t>
      </w:r>
      <w:r w:rsidR="00736C6A">
        <w:t>Controller with views, using Entity Framework.”</w:t>
      </w:r>
      <w:r w:rsidR="00C03683" w:rsidRPr="00C03683">
        <w:t xml:space="preserve"> </w:t>
      </w:r>
    </w:p>
    <w:p w:rsidR="005232F1" w:rsidRDefault="005232F1" w:rsidP="00E079DA">
      <w:pPr>
        <w:pStyle w:val="ListParagraph"/>
        <w:ind w:left="1440"/>
      </w:pPr>
      <w:r>
        <w:rPr>
          <w:noProof/>
        </w:rPr>
        <w:drawing>
          <wp:inline distT="0" distB="0" distL="0" distR="0" wp14:anchorId="09341096" wp14:editId="035834AC">
            <wp:extent cx="3723305" cy="2333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209" cy="2351383"/>
                    </a:xfrm>
                    <a:prstGeom prst="rect">
                      <a:avLst/>
                    </a:prstGeom>
                  </pic:spPr>
                </pic:pic>
              </a:graphicData>
            </a:graphic>
          </wp:inline>
        </w:drawing>
      </w:r>
    </w:p>
    <w:p w:rsidR="006352C2" w:rsidRDefault="00D27B0B" w:rsidP="00E079DA">
      <w:pPr>
        <w:pStyle w:val="ListParagraph"/>
        <w:numPr>
          <w:ilvl w:val="1"/>
          <w:numId w:val="6"/>
        </w:numPr>
      </w:pPr>
      <w:r>
        <w:t xml:space="preserve">On a Mac, you will need to follow the more detailed instructions </w:t>
      </w:r>
      <w:r w:rsidR="006352C2">
        <w:t xml:space="preserve">for scaffolding that are posted </w:t>
      </w:r>
      <w:r>
        <w:t>on Canvas.</w:t>
      </w:r>
    </w:p>
    <w:p w:rsidR="006D50DB" w:rsidRDefault="00C04B6F" w:rsidP="006352C2">
      <w:pPr>
        <w:pStyle w:val="ListParagraph"/>
        <w:ind w:left="720"/>
      </w:pPr>
      <w:r>
        <w:t>You will be scaffo</w:t>
      </w:r>
      <w:r w:rsidR="00911207">
        <w:t xml:space="preserve">lding a total of </w:t>
      </w:r>
      <w:r w:rsidR="006D50DB">
        <w:t>4</w:t>
      </w:r>
      <w:r w:rsidR="00911207">
        <w:t xml:space="preserve"> </w:t>
      </w:r>
      <w:r w:rsidR="00502B7B">
        <w:t xml:space="preserve">controllers: </w:t>
      </w:r>
      <w:proofErr w:type="spellStart"/>
      <w:r w:rsidR="006D50DB">
        <w:t>ProductsController</w:t>
      </w:r>
      <w:proofErr w:type="spellEnd"/>
      <w:r w:rsidR="006D50DB">
        <w:t xml:space="preserve">, </w:t>
      </w:r>
      <w:proofErr w:type="spellStart"/>
      <w:r w:rsidR="00AA648C">
        <w:t>Supplier</w:t>
      </w:r>
      <w:r w:rsidR="00F46AF5">
        <w:t>s</w:t>
      </w:r>
      <w:r w:rsidR="00502B7B">
        <w:t>Controller</w:t>
      </w:r>
      <w:proofErr w:type="spellEnd"/>
      <w:r>
        <w:t xml:space="preserve">, </w:t>
      </w:r>
      <w:proofErr w:type="spellStart"/>
      <w:r w:rsidR="00911207">
        <w:t>Order</w:t>
      </w:r>
      <w:r w:rsidR="006B4E97">
        <w:t>s</w:t>
      </w:r>
      <w:r w:rsidR="00911207">
        <w:t>Controllers</w:t>
      </w:r>
      <w:proofErr w:type="spellEnd"/>
      <w:r>
        <w:t xml:space="preserve">, and </w:t>
      </w:r>
      <w:proofErr w:type="spellStart"/>
      <w:r>
        <w:t>OrderDetailsController</w:t>
      </w:r>
      <w:proofErr w:type="spellEnd"/>
      <w:r>
        <w:t xml:space="preserve">.  You should </w:t>
      </w:r>
      <w:r w:rsidR="002761E8">
        <w:t>NOT</w:t>
      </w:r>
      <w:r>
        <w:t xml:space="preserve"> scaffold a controller for </w:t>
      </w:r>
      <w:proofErr w:type="spellStart"/>
      <w:r w:rsidR="006D50DB">
        <w:t>AppUser</w:t>
      </w:r>
      <w:proofErr w:type="spellEnd"/>
      <w:r w:rsidR="006D50DB">
        <w:t xml:space="preserve"> or for </w:t>
      </w:r>
      <w:r>
        <w:t xml:space="preserve">the bridge table class for </w:t>
      </w:r>
      <w:r w:rsidR="00AA648C">
        <w:t>Supplier</w:t>
      </w:r>
      <w:r w:rsidR="00F46AF5">
        <w:t>s</w:t>
      </w:r>
      <w:r>
        <w:t>/</w:t>
      </w:r>
      <w:r w:rsidR="00F46AF5">
        <w:t>Products</w:t>
      </w:r>
      <w:r>
        <w:t>.</w:t>
      </w:r>
      <w:r w:rsidR="00F46AF5">
        <w:t xml:space="preserve">  </w:t>
      </w:r>
    </w:p>
    <w:p w:rsidR="006352C2" w:rsidRDefault="006352C2" w:rsidP="006352C2">
      <w:pPr>
        <w:pStyle w:val="ListParagraph"/>
        <w:ind w:left="720"/>
      </w:pPr>
    </w:p>
    <w:p w:rsidR="00E83B2A" w:rsidRDefault="006D50DB" w:rsidP="00E079DA">
      <w:pPr>
        <w:pStyle w:val="ListParagraph"/>
        <w:numPr>
          <w:ilvl w:val="0"/>
          <w:numId w:val="6"/>
        </w:numPr>
        <w:spacing w:before="240"/>
      </w:pPr>
      <w:r>
        <w:t>If you haven’t already, i</w:t>
      </w:r>
      <w:r w:rsidR="00C03683">
        <w:t>mport the corrected _</w:t>
      </w:r>
      <w:proofErr w:type="spellStart"/>
      <w:r w:rsidR="00C03683">
        <w:t>Layout.cshtml</w:t>
      </w:r>
      <w:proofErr w:type="spellEnd"/>
      <w:r w:rsidR="00C03683">
        <w:t xml:space="preserve"> file into your Views/Shared folder so that </w:t>
      </w:r>
      <w:r w:rsidR="00D27B0B">
        <w:t>your navbar will work correctly and your pages will be formatted nicely.</w:t>
      </w:r>
    </w:p>
    <w:p w:rsidR="00E83B2A" w:rsidRDefault="00E83B2A" w:rsidP="00E079DA">
      <w:pPr>
        <w:pStyle w:val="ListParagraph"/>
        <w:numPr>
          <w:ilvl w:val="0"/>
          <w:numId w:val="6"/>
        </w:numPr>
        <w:spacing w:before="240"/>
      </w:pPr>
      <w:r>
        <w:t xml:space="preserve">Add a </w:t>
      </w:r>
      <w:proofErr w:type="spellStart"/>
      <w:r>
        <w:t>HomeController</w:t>
      </w:r>
      <w:proofErr w:type="spellEnd"/>
      <w:r>
        <w:t xml:space="preserve"> to the Controllers folder.  This should be an empty controller (do not scaffold).</w:t>
      </w:r>
      <w:r w:rsidR="0038028F">
        <w:t xml:space="preserve">  You should have imported the Home/Index view from the </w:t>
      </w:r>
      <w:proofErr w:type="spellStart"/>
      <w:r w:rsidR="0038028F">
        <w:t>IdentityTemplate</w:t>
      </w:r>
      <w:proofErr w:type="spellEnd"/>
      <w:r w:rsidR="0038028F">
        <w:t>.</w:t>
      </w:r>
    </w:p>
    <w:p w:rsidR="009A1B08" w:rsidRPr="00E03881" w:rsidRDefault="009A1B08" w:rsidP="0083467B">
      <w:pPr>
        <w:pStyle w:val="ListParagraph"/>
        <w:pBdr>
          <w:top w:val="single" w:sz="4" w:space="1" w:color="auto"/>
          <w:left w:val="single" w:sz="4" w:space="4" w:color="auto"/>
          <w:bottom w:val="single" w:sz="4" w:space="1" w:color="auto"/>
          <w:right w:val="single" w:sz="4" w:space="4" w:color="auto"/>
        </w:pBdr>
        <w:rPr>
          <w:b/>
        </w:rPr>
      </w:pPr>
      <w:r w:rsidRPr="00E03881">
        <w:rPr>
          <w:b/>
        </w:rPr>
        <w:t xml:space="preserve">CHECKPOINT: </w:t>
      </w:r>
      <w:r w:rsidR="00D126B0" w:rsidRPr="00E03881">
        <w:rPr>
          <w:b/>
        </w:rPr>
        <w:t xml:space="preserve">Start your project and make sure your homepage is working.   Don’t go any farther </w:t>
      </w:r>
      <w:r w:rsidR="003A2369" w:rsidRPr="00E03881">
        <w:rPr>
          <w:b/>
        </w:rPr>
        <w:t>until the above steps are</w:t>
      </w:r>
      <w:r w:rsidR="00D126B0" w:rsidRPr="00E03881">
        <w:rPr>
          <w:b/>
        </w:rPr>
        <w:t xml:space="preserve"> working.</w:t>
      </w:r>
      <w:r w:rsidR="00A239AD">
        <w:rPr>
          <w:b/>
        </w:rPr>
        <w:t xml:space="preserve">  You should be able to Register a new user and see all of the pages for Products, Suppliers, Orders.</w:t>
      </w:r>
    </w:p>
    <w:p w:rsidR="00B15951" w:rsidRDefault="00B15951" w:rsidP="00B15951">
      <w:pPr>
        <w:pStyle w:val="Heading1"/>
      </w:pPr>
      <w:r>
        <w:t xml:space="preserve">Part Three: </w:t>
      </w:r>
      <w:r w:rsidR="002E5833">
        <w:t xml:space="preserve">Add Authorize Tags and </w:t>
      </w:r>
      <w:r>
        <w:t>Clean Up Unused Actions</w:t>
      </w:r>
      <w:r w:rsidR="002E5833">
        <w:t>/</w:t>
      </w:r>
      <w:r>
        <w:t>Views</w:t>
      </w:r>
    </w:p>
    <w:p w:rsidR="00A239AD" w:rsidRPr="00A239AD" w:rsidRDefault="00A239AD" w:rsidP="00A239AD">
      <w:r>
        <w:t>In this homework, we have two types of users: admins and customers.  Each role has access to certain parts of the application.  We are going to set that up now.</w:t>
      </w:r>
    </w:p>
    <w:p w:rsidR="00666AB3" w:rsidRDefault="00A239AD" w:rsidP="00666AB3">
      <w:pPr>
        <w:pStyle w:val="ListParagraph"/>
        <w:numPr>
          <w:ilvl w:val="0"/>
          <w:numId w:val="3"/>
        </w:numPr>
      </w:pPr>
      <w:r>
        <w:t>Only admins can create and edit products.  Add</w:t>
      </w:r>
      <w:r w:rsidR="00E03881">
        <w:t xml:space="preserve"> the correct [Authorize] tags on your </w:t>
      </w:r>
      <w:proofErr w:type="spellStart"/>
      <w:r w:rsidR="00E03881">
        <w:t>ProductsController</w:t>
      </w:r>
      <w:proofErr w:type="spellEnd"/>
      <w:r w:rsidR="00E03881">
        <w:t xml:space="preserve"> so that only admins may create and edit products.  </w:t>
      </w:r>
    </w:p>
    <w:p w:rsidR="00E03881" w:rsidRDefault="00E03881" w:rsidP="00E03881">
      <w:pPr>
        <w:pStyle w:val="ListParagraph"/>
        <w:numPr>
          <w:ilvl w:val="0"/>
          <w:numId w:val="3"/>
        </w:numPr>
      </w:pPr>
      <w:r>
        <w:t>Only show the “Create</w:t>
      </w:r>
      <w:r w:rsidR="0099771A">
        <w:t>”</w:t>
      </w:r>
      <w:r w:rsidR="006148F3">
        <w:t xml:space="preserve"> and “Edit”</w:t>
      </w:r>
      <w:r w:rsidR="0099771A">
        <w:t xml:space="preserve"> link</w:t>
      </w:r>
      <w:r w:rsidR="006148F3">
        <w:t>s</w:t>
      </w:r>
      <w:r w:rsidR="0099771A">
        <w:t xml:space="preserve"> on Products/</w:t>
      </w:r>
      <w:proofErr w:type="spellStart"/>
      <w:r w:rsidR="0099771A">
        <w:t>Index.cshtml</w:t>
      </w:r>
      <w:proofErr w:type="spellEnd"/>
      <w:r w:rsidR="0099771A">
        <w:t xml:space="preserve"> to admins.</w:t>
      </w:r>
      <w:r>
        <w:t xml:space="preserve"> </w:t>
      </w:r>
      <w:r w:rsidR="007576A6">
        <w:t>Reference the code in the Layout view to see how to do this.</w:t>
      </w:r>
    </w:p>
    <w:p w:rsidR="003D1D4E" w:rsidRDefault="003D1D4E" w:rsidP="00E03881">
      <w:pPr>
        <w:pStyle w:val="ListParagraph"/>
        <w:numPr>
          <w:ilvl w:val="0"/>
          <w:numId w:val="3"/>
        </w:numPr>
      </w:pPr>
      <w:r>
        <w:t>Only show the “Edit” link on Products/</w:t>
      </w:r>
      <w:proofErr w:type="spellStart"/>
      <w:r>
        <w:t>Details.cshtml</w:t>
      </w:r>
      <w:proofErr w:type="spellEnd"/>
      <w:r>
        <w:t xml:space="preserve"> to admins.  Reference the code in the Layout view to see how to do this.</w:t>
      </w:r>
    </w:p>
    <w:p w:rsidR="00A239AD" w:rsidRDefault="00A239AD" w:rsidP="00A239AD">
      <w:pPr>
        <w:pStyle w:val="ListParagraph"/>
        <w:numPr>
          <w:ilvl w:val="0"/>
          <w:numId w:val="3"/>
        </w:numPr>
      </w:pPr>
      <w:r>
        <w:t xml:space="preserve">No one </w:t>
      </w:r>
      <w:r w:rsidR="001A072F">
        <w:t xml:space="preserve">(not even admins) </w:t>
      </w:r>
      <w:r>
        <w:t>should be able to delete products because we could end up with orphan data.  (If you delete a product that has been ordered, it will cause problems.</w:t>
      </w:r>
      <w:r w:rsidR="009E24E8">
        <w:t>)</w:t>
      </w:r>
    </w:p>
    <w:p w:rsidR="00A239AD" w:rsidRDefault="00A239AD" w:rsidP="00A239AD">
      <w:pPr>
        <w:pStyle w:val="ListParagraph"/>
        <w:numPr>
          <w:ilvl w:val="1"/>
          <w:numId w:val="6"/>
        </w:numPr>
      </w:pPr>
      <w:r>
        <w:t xml:space="preserve">In the </w:t>
      </w:r>
      <w:proofErr w:type="spellStart"/>
      <w:r>
        <w:t>ProductsController</w:t>
      </w:r>
      <w:proofErr w:type="spellEnd"/>
      <w:r>
        <w:t>, delete the action methods for deleting products.</w:t>
      </w:r>
    </w:p>
    <w:p w:rsidR="00A239AD" w:rsidRDefault="00A239AD" w:rsidP="00A239AD">
      <w:pPr>
        <w:pStyle w:val="ListParagraph"/>
        <w:numPr>
          <w:ilvl w:val="1"/>
          <w:numId w:val="6"/>
        </w:numPr>
      </w:pPr>
      <w:r>
        <w:t>Delete the Views/Products/Delete view from your project.</w:t>
      </w:r>
    </w:p>
    <w:p w:rsidR="003D1D4E" w:rsidRDefault="003D1D4E" w:rsidP="00A239AD">
      <w:pPr>
        <w:pStyle w:val="ListParagraph"/>
        <w:numPr>
          <w:ilvl w:val="1"/>
          <w:numId w:val="6"/>
        </w:numPr>
      </w:pPr>
      <w:r>
        <w:t>Edit the Views/Products/Index view to remove the links to delete products</w:t>
      </w:r>
    </w:p>
    <w:p w:rsidR="00E03881" w:rsidRDefault="00475032" w:rsidP="008F7711">
      <w:pPr>
        <w:pStyle w:val="ListParagraph"/>
        <w:keepNext/>
        <w:numPr>
          <w:ilvl w:val="0"/>
          <w:numId w:val="3"/>
        </w:numPr>
      </w:pPr>
      <w:r>
        <w:t xml:space="preserve">Only admins should be able to see any information related to Suppliers. </w:t>
      </w:r>
      <w:r w:rsidR="00E03881">
        <w:t xml:space="preserve">Add the correct [Authorize] tag to the </w:t>
      </w:r>
      <w:r w:rsidR="00AA648C">
        <w:t>Supplier</w:t>
      </w:r>
      <w:r w:rsidR="00E03881">
        <w:t xml:space="preserve">s controller so that only Admins can see the pages associated with </w:t>
      </w:r>
      <w:r w:rsidR="00AA648C">
        <w:t>Supplier</w:t>
      </w:r>
      <w:r w:rsidR="00E03881">
        <w:t>s.</w:t>
      </w:r>
    </w:p>
    <w:p w:rsidR="00AA63C1" w:rsidRDefault="00B15951" w:rsidP="00B15951">
      <w:pPr>
        <w:pStyle w:val="ListParagraph"/>
        <w:numPr>
          <w:ilvl w:val="0"/>
          <w:numId w:val="3"/>
        </w:numPr>
      </w:pPr>
      <w:r>
        <w:t xml:space="preserve">We don’t want </w:t>
      </w:r>
      <w:r w:rsidR="00E03881">
        <w:t xml:space="preserve">any </w:t>
      </w:r>
      <w:r>
        <w:t>user</w:t>
      </w:r>
      <w:r w:rsidR="00E03881">
        <w:t>s</w:t>
      </w:r>
      <w:r>
        <w:t xml:space="preserve"> </w:t>
      </w:r>
      <w:r w:rsidR="00E079DA">
        <w:t xml:space="preserve">(even admins) </w:t>
      </w:r>
      <w:r>
        <w:t>to be able to delete</w:t>
      </w:r>
      <w:r w:rsidR="00E03881">
        <w:t xml:space="preserve"> </w:t>
      </w:r>
      <w:r w:rsidR="00AA648C">
        <w:t>supplier</w:t>
      </w:r>
      <w:r w:rsidR="00E03881">
        <w:t>s</w:t>
      </w:r>
      <w:r>
        <w:t xml:space="preserve"> because deleting a </w:t>
      </w:r>
      <w:r w:rsidR="00AA648C">
        <w:t>supplier</w:t>
      </w:r>
      <w:r>
        <w:t xml:space="preserve"> associated with a</w:t>
      </w:r>
      <w:r w:rsidR="00E03881">
        <w:t xml:space="preserve"> product </w:t>
      </w:r>
      <w:r>
        <w:t xml:space="preserve">could result in orphan data.  </w:t>
      </w:r>
    </w:p>
    <w:p w:rsidR="00AA63C1" w:rsidRDefault="00B15951" w:rsidP="00AA63C1">
      <w:pPr>
        <w:pStyle w:val="ListParagraph"/>
        <w:numPr>
          <w:ilvl w:val="1"/>
          <w:numId w:val="7"/>
        </w:numPr>
      </w:pPr>
      <w:r>
        <w:t>Remove all code from</w:t>
      </w:r>
      <w:r w:rsidR="00E03881">
        <w:t xml:space="preserve"> </w:t>
      </w:r>
      <w:proofErr w:type="spellStart"/>
      <w:r w:rsidR="00AA648C">
        <w:t>Supplier</w:t>
      </w:r>
      <w:r w:rsidR="00AA63C1">
        <w:t>s</w:t>
      </w:r>
      <w:r>
        <w:t>Controller</w:t>
      </w:r>
      <w:proofErr w:type="spellEnd"/>
      <w:r>
        <w:t xml:space="preserve"> that allows the user to delete a </w:t>
      </w:r>
      <w:r w:rsidR="00AA648C">
        <w:t>supplier</w:t>
      </w:r>
      <w:r>
        <w:t xml:space="preserve">.  </w:t>
      </w:r>
    </w:p>
    <w:p w:rsidR="00AA63C1" w:rsidRDefault="00B15951" w:rsidP="00AA63C1">
      <w:pPr>
        <w:pStyle w:val="ListParagraph"/>
        <w:numPr>
          <w:ilvl w:val="1"/>
          <w:numId w:val="7"/>
        </w:numPr>
      </w:pPr>
      <w:r>
        <w:lastRenderedPageBreak/>
        <w:t xml:space="preserve">Delete the </w:t>
      </w:r>
      <w:r w:rsidR="00AA648C">
        <w:t>Supplier</w:t>
      </w:r>
      <w:r w:rsidR="00AA63C1">
        <w:t>s</w:t>
      </w:r>
      <w:r>
        <w:t xml:space="preserve">/Delete view.  </w:t>
      </w:r>
    </w:p>
    <w:p w:rsidR="00B96E4F" w:rsidRDefault="00B15951" w:rsidP="002C3C4C">
      <w:pPr>
        <w:pStyle w:val="ListParagraph"/>
        <w:numPr>
          <w:ilvl w:val="1"/>
          <w:numId w:val="7"/>
        </w:numPr>
      </w:pPr>
      <w:r>
        <w:t xml:space="preserve">Edit the </w:t>
      </w:r>
      <w:r w:rsidR="00AA648C">
        <w:t>Supplier</w:t>
      </w:r>
      <w:r w:rsidR="00AA63C1">
        <w:t>s</w:t>
      </w:r>
      <w:r>
        <w:t xml:space="preserve">/Index view to remove the links to delete </w:t>
      </w:r>
      <w:r w:rsidR="003D1D4E">
        <w:t>suppliers</w:t>
      </w:r>
      <w:r>
        <w:t>.</w:t>
      </w:r>
    </w:p>
    <w:p w:rsidR="00706F43" w:rsidRPr="00B86359" w:rsidRDefault="00706F43" w:rsidP="00B86359">
      <w:pPr>
        <w:pBdr>
          <w:top w:val="single" w:sz="4" w:space="1" w:color="auto"/>
          <w:left w:val="single" w:sz="4" w:space="4" w:color="auto"/>
          <w:bottom w:val="single" w:sz="4" w:space="1" w:color="auto"/>
          <w:right w:val="single" w:sz="4" w:space="4" w:color="auto"/>
        </w:pBdr>
        <w:rPr>
          <w:b/>
        </w:rPr>
      </w:pPr>
      <w:r w:rsidRPr="00B86359">
        <w:rPr>
          <w:b/>
        </w:rPr>
        <w:t xml:space="preserve">CHECKPOINT:  Add a few </w:t>
      </w:r>
      <w:r w:rsidR="00AA648C">
        <w:rPr>
          <w:b/>
        </w:rPr>
        <w:t>supplier</w:t>
      </w:r>
      <w:r w:rsidR="00B86359" w:rsidRPr="00B86359">
        <w:rPr>
          <w:b/>
        </w:rPr>
        <w:t>s</w:t>
      </w:r>
      <w:r w:rsidRPr="00B86359">
        <w:rPr>
          <w:b/>
        </w:rPr>
        <w:t xml:space="preserve"> to see if this part is working.  Edit the </w:t>
      </w:r>
      <w:r w:rsidR="00AA648C">
        <w:rPr>
          <w:b/>
        </w:rPr>
        <w:t>supplier</w:t>
      </w:r>
      <w:r w:rsidRPr="00B86359">
        <w:rPr>
          <w:b/>
        </w:rPr>
        <w:t xml:space="preserve"> to see if your changes persist.  You won’t be able to se</w:t>
      </w:r>
      <w:r w:rsidR="00B916E6" w:rsidRPr="00B86359">
        <w:rPr>
          <w:b/>
        </w:rPr>
        <w:t xml:space="preserve">e the associated </w:t>
      </w:r>
      <w:r w:rsidR="00B86359" w:rsidRPr="00B86359">
        <w:rPr>
          <w:b/>
        </w:rPr>
        <w:t>products</w:t>
      </w:r>
      <w:r w:rsidR="00B916E6" w:rsidRPr="00B86359">
        <w:rPr>
          <w:b/>
        </w:rPr>
        <w:t xml:space="preserve"> because these </w:t>
      </w:r>
      <w:r w:rsidR="00AA648C">
        <w:rPr>
          <w:b/>
        </w:rPr>
        <w:t>supplier</w:t>
      </w:r>
      <w:r w:rsidR="00B86359" w:rsidRPr="00B86359">
        <w:rPr>
          <w:b/>
        </w:rPr>
        <w:t>s</w:t>
      </w:r>
      <w:r w:rsidR="00B916E6" w:rsidRPr="00B86359">
        <w:rPr>
          <w:b/>
        </w:rPr>
        <w:t xml:space="preserve"> won’t have any </w:t>
      </w:r>
      <w:r w:rsidR="00B86359" w:rsidRPr="00B86359">
        <w:rPr>
          <w:b/>
        </w:rPr>
        <w:t>product</w:t>
      </w:r>
      <w:r w:rsidR="00B916E6" w:rsidRPr="00B86359">
        <w:rPr>
          <w:b/>
        </w:rPr>
        <w:t xml:space="preserve">s associated with them yet.  </w:t>
      </w:r>
      <w:r w:rsidRPr="00B86359">
        <w:rPr>
          <w:b/>
        </w:rPr>
        <w:t>(That’s the next step.) Don’t go any farther until everything above here is working.</w:t>
      </w:r>
    </w:p>
    <w:p w:rsidR="00B15951" w:rsidRDefault="00B15951" w:rsidP="00B15951">
      <w:pPr>
        <w:pStyle w:val="Heading1"/>
      </w:pPr>
      <w:r>
        <w:t xml:space="preserve">Part Four: Allow the User to Edit the </w:t>
      </w:r>
      <w:r w:rsidR="00AA648C">
        <w:t>Supplier</w:t>
      </w:r>
      <w:r w:rsidR="00B86359">
        <w:t>/Product</w:t>
      </w:r>
      <w:r>
        <w:t xml:space="preserve"> Relationship</w:t>
      </w:r>
    </w:p>
    <w:p w:rsidR="002C3C4C" w:rsidRDefault="002C3C4C" w:rsidP="002C3C4C">
      <w:pPr>
        <w:pStyle w:val="ListParagraph"/>
        <w:numPr>
          <w:ilvl w:val="0"/>
          <w:numId w:val="10"/>
        </w:numPr>
      </w:pPr>
      <w:r>
        <w:t xml:space="preserve">On the Products/Create view, add a </w:t>
      </w:r>
      <w:proofErr w:type="spellStart"/>
      <w:r>
        <w:t>listbox</w:t>
      </w:r>
      <w:proofErr w:type="spellEnd"/>
      <w:r>
        <w:t xml:space="preserve"> to display all the suppliers.  Users should be able to select one or more suppliers for the product.</w:t>
      </w:r>
    </w:p>
    <w:p w:rsidR="002C3C4C" w:rsidRDefault="002C3C4C" w:rsidP="002C3C4C">
      <w:pPr>
        <w:pStyle w:val="ListParagraph"/>
        <w:numPr>
          <w:ilvl w:val="0"/>
          <w:numId w:val="10"/>
        </w:numPr>
      </w:pPr>
      <w:r>
        <w:t xml:space="preserve">On the Products/Create GET method, add the code to populate the </w:t>
      </w:r>
      <w:proofErr w:type="spellStart"/>
      <w:r>
        <w:t>ViewBag</w:t>
      </w:r>
      <w:proofErr w:type="spellEnd"/>
      <w:r>
        <w:t xml:space="preserve"> with the Multiselect list for the </w:t>
      </w:r>
      <w:proofErr w:type="spellStart"/>
      <w:r>
        <w:t>listbox</w:t>
      </w:r>
      <w:proofErr w:type="spellEnd"/>
      <w:r>
        <w:t>.</w:t>
      </w:r>
    </w:p>
    <w:p w:rsidR="002C3C4C" w:rsidRDefault="002C3C4C" w:rsidP="002C3C4C">
      <w:pPr>
        <w:pStyle w:val="ListParagraph"/>
        <w:numPr>
          <w:ilvl w:val="0"/>
          <w:numId w:val="10"/>
        </w:numPr>
      </w:pPr>
      <w:r>
        <w:t>On the Products/Create POST method, add a parameter for list of selected suppliers and add the code to store the selected suppliers on the database.</w:t>
      </w:r>
      <w:r w:rsidR="00C75A77">
        <w:t xml:space="preserve">  See the “Relational Data”</w:t>
      </w:r>
      <w:r w:rsidR="00C60E5E">
        <w:t xml:space="preserve"> handout and the relational data demo </w:t>
      </w:r>
      <w:r w:rsidR="00C015B2">
        <w:t>repository</w:t>
      </w:r>
      <w:r w:rsidR="00C60E5E">
        <w:t xml:space="preserve"> for help with this.</w:t>
      </w:r>
    </w:p>
    <w:p w:rsidR="002C3C4C" w:rsidRDefault="002C3C4C" w:rsidP="002C3C4C">
      <w:pPr>
        <w:pStyle w:val="ListParagraph"/>
        <w:numPr>
          <w:ilvl w:val="0"/>
          <w:numId w:val="10"/>
        </w:numPr>
      </w:pPr>
      <w:r>
        <w:t>On the Products/Edit view and actions, make similar changes to allow the user to Edit the suppliers associated with a product.</w:t>
      </w:r>
      <w:r w:rsidR="00C015B2">
        <w:t xml:space="preserve">  Again, see the “Relational Data” handout and the relational data demo repository for help with this.</w:t>
      </w:r>
    </w:p>
    <w:p w:rsidR="002C3C4C" w:rsidRDefault="002C3C4C" w:rsidP="002C3C4C">
      <w:pPr>
        <w:pStyle w:val="ListParagraph"/>
        <w:numPr>
          <w:ilvl w:val="0"/>
          <w:numId w:val="10"/>
        </w:numPr>
      </w:pPr>
      <w:r>
        <w:t>The user does NOT need to be able to add/edit the products associated with a supplier on Supplier/Create or Supplier/Edit.  If the user wants to change the supplier/product relationship, then he or she can do so by editing through products.</w:t>
      </w:r>
    </w:p>
    <w:p w:rsidR="009E0B14" w:rsidRDefault="009E0B14" w:rsidP="002C3C4C">
      <w:pPr>
        <w:pStyle w:val="ListParagraph"/>
        <w:numPr>
          <w:ilvl w:val="0"/>
          <w:numId w:val="10"/>
        </w:numPr>
      </w:pPr>
      <w:r>
        <w:t xml:space="preserve">On the </w:t>
      </w:r>
      <w:r w:rsidR="00AA648C">
        <w:t>Supplier</w:t>
      </w:r>
      <w:r>
        <w:t>s/Index view: No changes needed.  Only admins will see this page, so it is okay to leave the Create link.</w:t>
      </w:r>
    </w:p>
    <w:p w:rsidR="00B15951" w:rsidRDefault="00B15951" w:rsidP="002C3C4C">
      <w:pPr>
        <w:pStyle w:val="ListParagraph"/>
        <w:numPr>
          <w:ilvl w:val="0"/>
          <w:numId w:val="10"/>
        </w:numPr>
      </w:pPr>
      <w:r>
        <w:t xml:space="preserve">On the </w:t>
      </w:r>
      <w:r w:rsidR="00AA648C">
        <w:t>Supplier</w:t>
      </w:r>
      <w:r w:rsidR="00B86359">
        <w:t>s</w:t>
      </w:r>
      <w:r>
        <w:t>/Create view</w:t>
      </w:r>
      <w:r w:rsidR="00DA161D">
        <w:t xml:space="preserve">: No changes needed.  Just allow the user to create the scalar properties for </w:t>
      </w:r>
      <w:r w:rsidR="00AA648C">
        <w:t>Supplier</w:t>
      </w:r>
      <w:r w:rsidR="00DA161D">
        <w:t>s.</w:t>
      </w:r>
    </w:p>
    <w:p w:rsidR="00B15951" w:rsidRDefault="00B15951" w:rsidP="002C3C4C">
      <w:pPr>
        <w:pStyle w:val="ListParagraph"/>
        <w:numPr>
          <w:ilvl w:val="0"/>
          <w:numId w:val="10"/>
        </w:numPr>
      </w:pPr>
      <w:r>
        <w:t xml:space="preserve">On the </w:t>
      </w:r>
      <w:r w:rsidR="00AA648C">
        <w:t>Supplier</w:t>
      </w:r>
      <w:r w:rsidR="00DA161D">
        <w:t>s</w:t>
      </w:r>
      <w:r>
        <w:t>/Edit view:</w:t>
      </w:r>
      <w:r w:rsidR="00DA161D">
        <w:t xml:space="preserve"> No changes needed.  Just allow the user to edit the scalar properties for </w:t>
      </w:r>
      <w:r w:rsidR="00AA648C">
        <w:t>Supplier</w:t>
      </w:r>
      <w:r w:rsidR="00DA161D">
        <w:t>s.</w:t>
      </w:r>
    </w:p>
    <w:p w:rsidR="00D2594E" w:rsidRDefault="00A643C1" w:rsidP="002C3C4C">
      <w:pPr>
        <w:pStyle w:val="ListParagraph"/>
        <w:keepNext/>
        <w:numPr>
          <w:ilvl w:val="0"/>
          <w:numId w:val="10"/>
        </w:numPr>
      </w:pPr>
      <w:r>
        <w:t xml:space="preserve">On the </w:t>
      </w:r>
      <w:r w:rsidR="00AA648C">
        <w:t>Supplier</w:t>
      </w:r>
      <w:r w:rsidR="00DA161D">
        <w:t>s</w:t>
      </w:r>
      <w:r>
        <w:t>/Details view</w:t>
      </w:r>
      <w:r w:rsidR="00DA161D">
        <w:t>, s</w:t>
      </w:r>
      <w:r>
        <w:t xml:space="preserve">how all the </w:t>
      </w:r>
      <w:r w:rsidR="00DA161D">
        <w:t>products</w:t>
      </w:r>
      <w:r>
        <w:t xml:space="preserve"> that are p</w:t>
      </w:r>
      <w:r w:rsidR="00DA161D">
        <w:t xml:space="preserve">rovided by this </w:t>
      </w:r>
      <w:r w:rsidR="00AA648C">
        <w:t>supplier</w:t>
      </w:r>
      <w:r>
        <w:t>.  Show the</w:t>
      </w:r>
      <w:r w:rsidR="00DA161D">
        <w:t xml:space="preserve"> product</w:t>
      </w:r>
      <w:r>
        <w:t xml:space="preserve"> name.</w:t>
      </w:r>
      <w:r w:rsidR="00776C8E">
        <w:t xml:space="preserve">  You will need to modify the </w:t>
      </w:r>
      <w:r w:rsidR="00D2594E">
        <w:t>controller code to have the appropriate Include and ThenInclude statements.</w:t>
      </w:r>
    </w:p>
    <w:p w:rsidR="00A643C1" w:rsidRDefault="00A643C1" w:rsidP="002C3C4C">
      <w:pPr>
        <w:pStyle w:val="ListParagraph"/>
        <w:keepNext/>
        <w:numPr>
          <w:ilvl w:val="0"/>
          <w:numId w:val="10"/>
        </w:numPr>
      </w:pPr>
      <w:r>
        <w:t xml:space="preserve">On the </w:t>
      </w:r>
      <w:r w:rsidR="00D2594E">
        <w:t>Products</w:t>
      </w:r>
      <w:r>
        <w:t>/Details view</w:t>
      </w:r>
      <w:r w:rsidR="00D2594E">
        <w:t>, s</w:t>
      </w:r>
      <w:r>
        <w:t xml:space="preserve">how </w:t>
      </w:r>
      <w:r w:rsidR="00590F04">
        <w:t xml:space="preserve">ADMINS only </w:t>
      </w:r>
      <w:r>
        <w:t xml:space="preserve">all of the </w:t>
      </w:r>
      <w:r w:rsidR="00AA648C">
        <w:t>supplier</w:t>
      </w:r>
      <w:r w:rsidR="00D2594E">
        <w:t>s</w:t>
      </w:r>
      <w:r>
        <w:t xml:space="preserve"> for this </w:t>
      </w:r>
      <w:r w:rsidR="00D2594E">
        <w:t>produc</w:t>
      </w:r>
      <w:r w:rsidR="009E0B14">
        <w:t xml:space="preserve">t. </w:t>
      </w:r>
      <w:r>
        <w:t xml:space="preserve">Show </w:t>
      </w:r>
      <w:r w:rsidR="00AA648C">
        <w:t>supplier</w:t>
      </w:r>
      <w:r w:rsidR="00D2594E">
        <w:t xml:space="preserve"> name</w:t>
      </w:r>
      <w:r>
        <w:t>.</w:t>
      </w:r>
      <w:r w:rsidR="009412C5">
        <w:t xml:space="preserve">  You will need to modify the </w:t>
      </w:r>
      <w:r w:rsidR="00D2594E">
        <w:t>Product</w:t>
      </w:r>
      <w:r w:rsidR="009412C5">
        <w:t xml:space="preserve">/Details action to add an </w:t>
      </w:r>
      <w:r w:rsidR="00752A8E">
        <w:t>Include/ThenInclude</w:t>
      </w:r>
      <w:r w:rsidR="009412C5">
        <w:t xml:space="preserve"> statement to the query that pulls the </w:t>
      </w:r>
      <w:r w:rsidR="0043665D">
        <w:t>product</w:t>
      </w:r>
      <w:r w:rsidR="009412C5">
        <w:t xml:space="preserve"> data.</w:t>
      </w:r>
    </w:p>
    <w:p w:rsidR="00B15951" w:rsidRPr="00CC64E2" w:rsidRDefault="00B15951" w:rsidP="00CC64E2">
      <w:pPr>
        <w:pBdr>
          <w:top w:val="single" w:sz="4" w:space="1" w:color="auto"/>
          <w:left w:val="single" w:sz="4" w:space="4" w:color="auto"/>
          <w:bottom w:val="single" w:sz="4" w:space="1" w:color="auto"/>
          <w:right w:val="single" w:sz="4" w:space="4" w:color="auto"/>
        </w:pBdr>
        <w:rPr>
          <w:b/>
        </w:rPr>
      </w:pPr>
      <w:r w:rsidRPr="00CC64E2">
        <w:rPr>
          <w:b/>
        </w:rPr>
        <w:t xml:space="preserve">CHECKPOINT:  Add a few </w:t>
      </w:r>
      <w:r w:rsidR="00CC64E2" w:rsidRPr="00CC64E2">
        <w:rPr>
          <w:b/>
        </w:rPr>
        <w:t>products</w:t>
      </w:r>
      <w:r w:rsidRPr="00CC64E2">
        <w:rPr>
          <w:b/>
        </w:rPr>
        <w:t xml:space="preserve"> to see if this part is working.  Edit the </w:t>
      </w:r>
      <w:r w:rsidR="00CC64E2" w:rsidRPr="00CC64E2">
        <w:rPr>
          <w:b/>
        </w:rPr>
        <w:t>product</w:t>
      </w:r>
      <w:r w:rsidRPr="00CC64E2">
        <w:rPr>
          <w:b/>
        </w:rPr>
        <w:t xml:space="preserve"> (especially the related </w:t>
      </w:r>
      <w:r w:rsidR="00AA648C">
        <w:rPr>
          <w:b/>
        </w:rPr>
        <w:t>supplier</w:t>
      </w:r>
      <w:r w:rsidR="00CC64E2" w:rsidRPr="00CC64E2">
        <w:rPr>
          <w:b/>
        </w:rPr>
        <w:t>s</w:t>
      </w:r>
      <w:r w:rsidRPr="00CC64E2">
        <w:rPr>
          <w:b/>
        </w:rPr>
        <w:t xml:space="preserve">) to see if your changes persist.  You should now also be able to see the associated </w:t>
      </w:r>
      <w:r w:rsidR="00CC64E2" w:rsidRPr="00CC64E2">
        <w:rPr>
          <w:b/>
        </w:rPr>
        <w:t>products</w:t>
      </w:r>
      <w:r w:rsidRPr="00CC64E2">
        <w:rPr>
          <w:b/>
        </w:rPr>
        <w:t xml:space="preserve"> on the </w:t>
      </w:r>
      <w:r w:rsidR="00AA648C">
        <w:rPr>
          <w:b/>
        </w:rPr>
        <w:t>Supplier</w:t>
      </w:r>
      <w:r w:rsidRPr="00CC64E2">
        <w:rPr>
          <w:b/>
        </w:rPr>
        <w:t>/Details views.  Don’t go any farther until everything above here is working.</w:t>
      </w:r>
    </w:p>
    <w:p w:rsidR="00F669B9" w:rsidRDefault="00F669B9" w:rsidP="00F669B9">
      <w:pPr>
        <w:pStyle w:val="Heading1"/>
      </w:pPr>
      <w:r>
        <w:t xml:space="preserve">Part </w:t>
      </w:r>
      <w:r w:rsidR="004D3A9A">
        <w:t>Five</w:t>
      </w:r>
      <w:r>
        <w:t xml:space="preserve">:  Allow the User to Create an Order and Add </w:t>
      </w:r>
      <w:r w:rsidR="00C73543">
        <w:t>Products</w:t>
      </w:r>
    </w:p>
    <w:p w:rsidR="00F669B9" w:rsidRDefault="0016392C" w:rsidP="00F669B9">
      <w:pPr>
        <w:pStyle w:val="ListParagraph"/>
        <w:numPr>
          <w:ilvl w:val="0"/>
          <w:numId w:val="5"/>
        </w:numPr>
      </w:pPr>
      <w:r>
        <w:t>Allow the user to c</w:t>
      </w:r>
      <w:r w:rsidR="005F3C54">
        <w:t xml:space="preserve">reate the order object.  </w:t>
      </w:r>
      <w:r w:rsidR="00A06AD4">
        <w:t xml:space="preserve">Use the scaffolded code for the Order/Create action as a starting point.  </w:t>
      </w:r>
      <w:r w:rsidR="005D3938">
        <w:t>You do not need to change the existing GET method for Order/Create.  Make the following changes to the POST method for Order/Create</w:t>
      </w:r>
    </w:p>
    <w:p w:rsidR="0009304C" w:rsidRDefault="0009304C" w:rsidP="005F3C54">
      <w:pPr>
        <w:pStyle w:val="ListParagraph"/>
        <w:numPr>
          <w:ilvl w:val="1"/>
          <w:numId w:val="5"/>
        </w:numPr>
      </w:pPr>
      <w:r>
        <w:t xml:space="preserve">Modify the </w:t>
      </w:r>
      <w:proofErr w:type="spellStart"/>
      <w:r>
        <w:t>OrdersController</w:t>
      </w:r>
      <w:proofErr w:type="spellEnd"/>
      <w:r>
        <w:t xml:space="preserve"> so that </w:t>
      </w:r>
      <w:r w:rsidR="00445162">
        <w:t>only authorized users can access the action methods.</w:t>
      </w:r>
    </w:p>
    <w:p w:rsidR="00445162" w:rsidRDefault="00445162" w:rsidP="005F3C54">
      <w:pPr>
        <w:pStyle w:val="ListParagraph"/>
        <w:numPr>
          <w:ilvl w:val="1"/>
          <w:numId w:val="5"/>
        </w:numPr>
      </w:pPr>
      <w:r>
        <w:t xml:space="preserve">Only customers may create orders.  Modify the </w:t>
      </w:r>
      <w:proofErr w:type="spellStart"/>
      <w:r>
        <w:t>OrdersController</w:t>
      </w:r>
      <w:proofErr w:type="spellEnd"/>
      <w:r>
        <w:t xml:space="preserve"> so that only Customers can create orders.</w:t>
      </w:r>
    </w:p>
    <w:p w:rsidR="00445162" w:rsidRDefault="00445162" w:rsidP="005F3C54">
      <w:pPr>
        <w:pStyle w:val="ListParagraph"/>
        <w:numPr>
          <w:ilvl w:val="1"/>
          <w:numId w:val="5"/>
        </w:numPr>
      </w:pPr>
      <w:r>
        <w:t>Modify Views/Orders/</w:t>
      </w:r>
      <w:r w:rsidR="00EA0F01">
        <w:t>Index</w:t>
      </w:r>
      <w:r>
        <w:t xml:space="preserve"> so that </w:t>
      </w:r>
      <w:r w:rsidR="00EA0F01">
        <w:t>only Customers see the create link.</w:t>
      </w:r>
    </w:p>
    <w:p w:rsidR="00445162" w:rsidRDefault="00445162" w:rsidP="005F3C54">
      <w:pPr>
        <w:pStyle w:val="ListParagraph"/>
        <w:numPr>
          <w:ilvl w:val="1"/>
          <w:numId w:val="5"/>
        </w:numPr>
      </w:pPr>
      <w:r>
        <w:t xml:space="preserve">Modify the </w:t>
      </w:r>
      <w:proofErr w:type="spellStart"/>
      <w:r>
        <w:t>OrdersController</w:t>
      </w:r>
      <w:proofErr w:type="spellEnd"/>
      <w:r>
        <w:t>/Index method to display all the orders when the user is an admin.  When the user is a customer, they should only see their own orders.</w:t>
      </w:r>
    </w:p>
    <w:p w:rsidR="00325F01" w:rsidRDefault="00325F01" w:rsidP="005F3C54">
      <w:pPr>
        <w:pStyle w:val="ListParagraph"/>
        <w:numPr>
          <w:ilvl w:val="1"/>
          <w:numId w:val="5"/>
        </w:numPr>
      </w:pPr>
      <w:r>
        <w:t>In Views/Order/</w:t>
      </w:r>
      <w:proofErr w:type="spellStart"/>
      <w:r>
        <w:t>Create.cshtml</w:t>
      </w:r>
      <w:proofErr w:type="spellEnd"/>
      <w:r>
        <w:t>, remove the code for the controls for the fields that the user can’t modify (</w:t>
      </w:r>
      <w:proofErr w:type="spellStart"/>
      <w:r>
        <w:t>OrderNumber</w:t>
      </w:r>
      <w:proofErr w:type="spellEnd"/>
      <w:r>
        <w:t xml:space="preserve">, </w:t>
      </w:r>
      <w:proofErr w:type="spellStart"/>
      <w:r>
        <w:t>OrderDate</w:t>
      </w:r>
      <w:proofErr w:type="spellEnd"/>
      <w:r>
        <w:t>)</w:t>
      </w:r>
    </w:p>
    <w:p w:rsidR="00B27B87" w:rsidRDefault="00B27B87" w:rsidP="005F3C54">
      <w:pPr>
        <w:pStyle w:val="ListParagraph"/>
        <w:numPr>
          <w:ilvl w:val="1"/>
          <w:numId w:val="5"/>
        </w:numPr>
      </w:pPr>
      <w:r>
        <w:t xml:space="preserve">Modify the </w:t>
      </w:r>
      <w:proofErr w:type="spellStart"/>
      <w:r>
        <w:t>OrdersController</w:t>
      </w:r>
      <w:proofErr w:type="spellEnd"/>
      <w:r>
        <w:t xml:space="preserve">/Create </w:t>
      </w:r>
      <w:r w:rsidR="00621C1A">
        <w:t xml:space="preserve">POST </w:t>
      </w:r>
      <w:r>
        <w:t>action method to meet our business rules:</w:t>
      </w:r>
    </w:p>
    <w:p w:rsidR="00A06AD4" w:rsidRDefault="00A06AD4" w:rsidP="00B27B87">
      <w:pPr>
        <w:pStyle w:val="ListParagraph"/>
        <w:numPr>
          <w:ilvl w:val="2"/>
          <w:numId w:val="5"/>
        </w:numPr>
      </w:pPr>
      <w:r>
        <w:t>The system should automatically generate the next order number.  The user should not be able to enter or edit the order number.</w:t>
      </w:r>
    </w:p>
    <w:p w:rsidR="00A06AD4" w:rsidRDefault="00B27B87" w:rsidP="00B27B87">
      <w:pPr>
        <w:pStyle w:val="ListParagraph"/>
        <w:numPr>
          <w:ilvl w:val="2"/>
          <w:numId w:val="5"/>
        </w:numPr>
      </w:pPr>
      <w:r>
        <w:t>T</w:t>
      </w:r>
      <w:r w:rsidR="00A06AD4">
        <w:t>he system should automatically record the date of the order.  The user should not be able to enter or edit the orde</w:t>
      </w:r>
      <w:r w:rsidR="00141096">
        <w:t xml:space="preserve">r date.  (Hint:  </w:t>
      </w:r>
      <w:proofErr w:type="spellStart"/>
      <w:r w:rsidR="00141096">
        <w:t>DateTime.Now</w:t>
      </w:r>
      <w:proofErr w:type="spellEnd"/>
      <w:r w:rsidR="00141096">
        <w:t xml:space="preserve"> </w:t>
      </w:r>
      <w:r w:rsidR="00A06AD4">
        <w:t xml:space="preserve">will “ask” the computer for the current date – you can use this to set the </w:t>
      </w:r>
      <w:proofErr w:type="spellStart"/>
      <w:r w:rsidR="00A06AD4">
        <w:t>OrderDate</w:t>
      </w:r>
      <w:proofErr w:type="spellEnd"/>
      <w:r w:rsidR="00A06AD4">
        <w:t xml:space="preserve"> property.)</w:t>
      </w:r>
    </w:p>
    <w:p w:rsidR="004F1D64" w:rsidRDefault="004F1D64" w:rsidP="00B27B87">
      <w:pPr>
        <w:pStyle w:val="ListParagraph"/>
        <w:numPr>
          <w:ilvl w:val="2"/>
          <w:numId w:val="5"/>
        </w:numPr>
      </w:pPr>
      <w:r>
        <w:lastRenderedPageBreak/>
        <w:t xml:space="preserve">The system should automatically associate the order with the logged in user.  You will need to modify the controller to get an instance of the User Manager class to help you find the user.  See the </w:t>
      </w:r>
      <w:proofErr w:type="spellStart"/>
      <w:r>
        <w:t>RegistrationsController</w:t>
      </w:r>
      <w:proofErr w:type="spellEnd"/>
      <w:r>
        <w:t xml:space="preserve"> in the </w:t>
      </w:r>
      <w:proofErr w:type="spellStart"/>
      <w:r>
        <w:t>RelationalDataDemo</w:t>
      </w:r>
      <w:proofErr w:type="spellEnd"/>
      <w:r>
        <w:t xml:space="preserve"> to help you with this.</w:t>
      </w:r>
    </w:p>
    <w:p w:rsidR="005F3C54" w:rsidRDefault="005F3C54" w:rsidP="006742ED">
      <w:pPr>
        <w:pStyle w:val="ListParagraph"/>
        <w:numPr>
          <w:ilvl w:val="2"/>
          <w:numId w:val="5"/>
        </w:numPr>
      </w:pPr>
      <w:r>
        <w:t xml:space="preserve">Instead of re-directing the user to the Index </w:t>
      </w:r>
      <w:r w:rsidR="00686A45">
        <w:t>view</w:t>
      </w:r>
      <w:r>
        <w:t xml:space="preserve"> after they have created the order, direct them to a </w:t>
      </w:r>
      <w:r w:rsidR="00686A45">
        <w:t>view</w:t>
      </w:r>
      <w:r>
        <w:t xml:space="preserve"> that will allow them to add a </w:t>
      </w:r>
      <w:r w:rsidR="00A62F70">
        <w:t xml:space="preserve">product </w:t>
      </w:r>
      <w:r w:rsidR="00141096">
        <w:t>to the order (</w:t>
      </w:r>
      <w:proofErr w:type="spellStart"/>
      <w:r w:rsidR="00141096">
        <w:t>OrderDetails</w:t>
      </w:r>
      <w:proofErr w:type="spellEnd"/>
      <w:r>
        <w:t>/</w:t>
      </w:r>
      <w:r w:rsidR="00141096">
        <w:t>Create</w:t>
      </w:r>
      <w:r>
        <w:t>)</w:t>
      </w:r>
    </w:p>
    <w:p w:rsidR="005D3938" w:rsidRDefault="00141096" w:rsidP="005F3C54">
      <w:pPr>
        <w:pStyle w:val="ListParagraph"/>
        <w:numPr>
          <w:ilvl w:val="0"/>
          <w:numId w:val="5"/>
        </w:numPr>
      </w:pPr>
      <w:r>
        <w:t xml:space="preserve">Modify the </w:t>
      </w:r>
      <w:proofErr w:type="spellStart"/>
      <w:r>
        <w:t>OrderDetails</w:t>
      </w:r>
      <w:r w:rsidR="00621C1A">
        <w:t>Controller</w:t>
      </w:r>
      <w:proofErr w:type="spellEnd"/>
      <w:r>
        <w:t>/Create</w:t>
      </w:r>
      <w:r w:rsidR="005D3938">
        <w:t xml:space="preserve"> GET</w:t>
      </w:r>
      <w:r w:rsidR="005F3C54">
        <w:t xml:space="preserve"> action method </w:t>
      </w:r>
      <w:r>
        <w:t>to</w:t>
      </w:r>
      <w:r w:rsidR="005F3C54">
        <w:t xml:space="preserve"> </w:t>
      </w:r>
      <w:r w:rsidR="00C2045E">
        <w:t xml:space="preserve">create a </w:t>
      </w:r>
      <w:r w:rsidR="003545A8">
        <w:t>new OrderDetail for the order</w:t>
      </w:r>
    </w:p>
    <w:p w:rsidR="005F3C54" w:rsidRDefault="00141096" w:rsidP="005D3938">
      <w:pPr>
        <w:pStyle w:val="ListParagraph"/>
        <w:numPr>
          <w:ilvl w:val="1"/>
          <w:numId w:val="5"/>
        </w:numPr>
      </w:pPr>
      <w:r>
        <w:t xml:space="preserve">This </w:t>
      </w:r>
      <w:r w:rsidR="00C2045E">
        <w:t xml:space="preserve">action method will need a parameter for the </w:t>
      </w:r>
      <w:proofErr w:type="spellStart"/>
      <w:r w:rsidR="005D3938">
        <w:t>OrderID</w:t>
      </w:r>
      <w:proofErr w:type="spellEnd"/>
      <w:r w:rsidR="005D3938">
        <w:t xml:space="preserve"> from the order you just created.</w:t>
      </w:r>
    </w:p>
    <w:p w:rsidR="005D3938" w:rsidRDefault="005D3938" w:rsidP="005D3938">
      <w:pPr>
        <w:pStyle w:val="ListParagraph"/>
        <w:numPr>
          <w:ilvl w:val="1"/>
          <w:numId w:val="5"/>
        </w:numPr>
      </w:pPr>
      <w:r>
        <w:t>Create a new instance of the order detail class</w:t>
      </w:r>
    </w:p>
    <w:p w:rsidR="005D3938" w:rsidRDefault="005D3938" w:rsidP="005D3938">
      <w:pPr>
        <w:pStyle w:val="ListParagraph"/>
        <w:numPr>
          <w:ilvl w:val="1"/>
          <w:numId w:val="5"/>
        </w:numPr>
      </w:pPr>
      <w:r>
        <w:t xml:space="preserve">Find the order associated with the </w:t>
      </w:r>
      <w:proofErr w:type="spellStart"/>
      <w:r>
        <w:t>OrderID</w:t>
      </w:r>
      <w:proofErr w:type="spellEnd"/>
      <w:r>
        <w:t xml:space="preserve"> that was passed in as a parameter.</w:t>
      </w:r>
    </w:p>
    <w:p w:rsidR="005D3938" w:rsidRDefault="005D3938" w:rsidP="005D3938">
      <w:pPr>
        <w:pStyle w:val="ListParagraph"/>
        <w:numPr>
          <w:ilvl w:val="1"/>
          <w:numId w:val="5"/>
        </w:numPr>
      </w:pPr>
      <w:r>
        <w:t>Set the new order detail’s order equal to the order you just found.</w:t>
      </w:r>
    </w:p>
    <w:p w:rsidR="005D3938" w:rsidRDefault="005D3938" w:rsidP="005D3938">
      <w:pPr>
        <w:pStyle w:val="ListParagraph"/>
        <w:numPr>
          <w:ilvl w:val="1"/>
          <w:numId w:val="5"/>
        </w:numPr>
      </w:pPr>
      <w:r>
        <w:t xml:space="preserve">Populate the ViewBag with a list of the existing </w:t>
      </w:r>
      <w:r w:rsidR="00C12525">
        <w:t>products</w:t>
      </w:r>
      <w:r>
        <w:t>.</w:t>
      </w:r>
    </w:p>
    <w:p w:rsidR="005D3938" w:rsidRDefault="005D3938" w:rsidP="005D3938">
      <w:pPr>
        <w:pStyle w:val="ListParagraph"/>
        <w:numPr>
          <w:ilvl w:val="1"/>
          <w:numId w:val="5"/>
        </w:numPr>
      </w:pPr>
      <w:r>
        <w:t>Pass the Order</w:t>
      </w:r>
      <w:r w:rsidR="007A2C48">
        <w:t>Details</w:t>
      </w:r>
      <w:r>
        <w:t>/</w:t>
      </w:r>
      <w:r w:rsidR="007A2C48">
        <w:t>Create</w:t>
      </w:r>
      <w:r>
        <w:t xml:space="preserve"> view the newly created order detail object</w:t>
      </w:r>
    </w:p>
    <w:p w:rsidR="003545A8" w:rsidRDefault="007A2C48" w:rsidP="003545A8">
      <w:pPr>
        <w:pStyle w:val="ListParagraph"/>
        <w:numPr>
          <w:ilvl w:val="0"/>
          <w:numId w:val="5"/>
        </w:numPr>
      </w:pPr>
      <w:r>
        <w:t>Modify the OrderDetails/Create view to</w:t>
      </w:r>
      <w:r w:rsidR="003545A8">
        <w:t xml:space="preserve"> allow the user to select the </w:t>
      </w:r>
      <w:r w:rsidR="006732A0">
        <w:t>product</w:t>
      </w:r>
      <w:r w:rsidR="001A759E">
        <w:t xml:space="preserve"> </w:t>
      </w:r>
      <w:r w:rsidR="003545A8">
        <w:t>and quantity for the order detail</w:t>
      </w:r>
      <w:r w:rsidR="009D15D9">
        <w:t>.</w:t>
      </w:r>
      <w:r w:rsidR="003545A8">
        <w:t xml:space="preserve">  </w:t>
      </w:r>
    </w:p>
    <w:p w:rsidR="003545A8" w:rsidRDefault="003545A8" w:rsidP="003545A8">
      <w:pPr>
        <w:pStyle w:val="ListParagraph"/>
        <w:numPr>
          <w:ilvl w:val="1"/>
          <w:numId w:val="5"/>
        </w:numPr>
      </w:pPr>
      <w:r>
        <w:t>Remove the code for properties that are not to be edited by the user</w:t>
      </w:r>
      <w:r w:rsidR="005D612E">
        <w:t>.</w:t>
      </w:r>
    </w:p>
    <w:p w:rsidR="003545A8" w:rsidRDefault="003545A8" w:rsidP="003545A8">
      <w:pPr>
        <w:pStyle w:val="ListParagraph"/>
        <w:numPr>
          <w:ilvl w:val="1"/>
          <w:numId w:val="5"/>
        </w:numPr>
      </w:pPr>
      <w:r>
        <w:t xml:space="preserve">Add the code for the drop-down for </w:t>
      </w:r>
      <w:r w:rsidR="0063566C">
        <w:t>products</w:t>
      </w:r>
    </w:p>
    <w:p w:rsidR="003545A8" w:rsidRDefault="003545A8" w:rsidP="003545A8">
      <w:pPr>
        <w:pStyle w:val="ListParagraph"/>
        <w:numPr>
          <w:ilvl w:val="1"/>
          <w:numId w:val="5"/>
        </w:numPr>
      </w:pPr>
      <w:r>
        <w:t xml:space="preserve">Add a hidden element for the Order </w:t>
      </w:r>
      <w:r w:rsidR="00AB0F14">
        <w:t>ID</w:t>
      </w:r>
    </w:p>
    <w:p w:rsidR="003545A8" w:rsidRDefault="003545A8" w:rsidP="003545A8">
      <w:pPr>
        <w:pStyle w:val="ListParagraph"/>
        <w:ind w:left="1440" w:firstLine="720"/>
      </w:pPr>
      <w:r>
        <w:rPr>
          <w:rFonts w:ascii="Consolas" w:hAnsi="Consolas" w:cs="Consolas"/>
          <w:color w:val="000000"/>
          <w:sz w:val="19"/>
          <w:szCs w:val="19"/>
          <w:highlight w:val="yellow"/>
        </w:rPr>
        <w:t>@</w:t>
      </w:r>
      <w:proofErr w:type="spellStart"/>
      <w:r>
        <w:rPr>
          <w:rFonts w:ascii="Consolas" w:hAnsi="Consolas" w:cs="Consolas"/>
          <w:color w:val="000000"/>
          <w:sz w:val="19"/>
          <w:szCs w:val="19"/>
        </w:rPr>
        <w:t>Html.HiddenFor</w:t>
      </w:r>
      <w:proofErr w:type="spellEnd"/>
      <w:r>
        <w:rPr>
          <w:rFonts w:ascii="Consolas" w:hAnsi="Consolas" w:cs="Consolas"/>
          <w:color w:val="000000"/>
          <w:sz w:val="19"/>
          <w:szCs w:val="19"/>
        </w:rPr>
        <w:t>(</w:t>
      </w:r>
      <w:r w:rsidR="00356D03">
        <w:rPr>
          <w:rFonts w:ascii="Consolas" w:hAnsi="Consolas" w:cs="Consolas"/>
          <w:color w:val="000000"/>
          <w:sz w:val="19"/>
          <w:szCs w:val="19"/>
        </w:rPr>
        <w:t xml:space="preserve">model =&gt; </w:t>
      </w:r>
      <w:proofErr w:type="spellStart"/>
      <w:proofErr w:type="gramStart"/>
      <w:r w:rsidR="00356D03">
        <w:rPr>
          <w:rFonts w:ascii="Consolas" w:hAnsi="Consolas" w:cs="Consolas"/>
          <w:color w:val="000000"/>
          <w:sz w:val="19"/>
          <w:szCs w:val="19"/>
        </w:rPr>
        <w:t>model.Order.OrderID</w:t>
      </w:r>
      <w:proofErr w:type="spellEnd"/>
      <w:proofErr w:type="gramEnd"/>
      <w:r>
        <w:rPr>
          <w:rFonts w:ascii="Consolas" w:hAnsi="Consolas" w:cs="Consolas"/>
          <w:color w:val="000000"/>
          <w:sz w:val="19"/>
          <w:szCs w:val="19"/>
        </w:rPr>
        <w:t>)</w:t>
      </w:r>
    </w:p>
    <w:p w:rsidR="005D3938" w:rsidRDefault="005D612E" w:rsidP="005D3938">
      <w:pPr>
        <w:pStyle w:val="ListParagraph"/>
        <w:numPr>
          <w:ilvl w:val="0"/>
          <w:numId w:val="5"/>
        </w:numPr>
      </w:pPr>
      <w:r>
        <w:t xml:space="preserve">Modify the </w:t>
      </w:r>
      <w:proofErr w:type="spellStart"/>
      <w:r>
        <w:t>OrderDetails</w:t>
      </w:r>
      <w:r w:rsidR="00621C1A">
        <w:t>Controller</w:t>
      </w:r>
      <w:proofErr w:type="spellEnd"/>
      <w:r>
        <w:t>/Create</w:t>
      </w:r>
      <w:r w:rsidR="005D3938">
        <w:t xml:space="preserve"> P</w:t>
      </w:r>
      <w:r w:rsidR="003545A8">
        <w:t>OST action method that will add the newly creat</w:t>
      </w:r>
      <w:r>
        <w:t>ed OrderDetail to the database.</w:t>
      </w:r>
    </w:p>
    <w:p w:rsidR="003545A8" w:rsidRDefault="003545A8" w:rsidP="003545A8">
      <w:pPr>
        <w:pStyle w:val="ListParagraph"/>
        <w:numPr>
          <w:ilvl w:val="1"/>
          <w:numId w:val="5"/>
        </w:numPr>
      </w:pPr>
      <w:r>
        <w:t xml:space="preserve">The post action method should have parameters for the order detail object (OrderDetail type) and selected </w:t>
      </w:r>
      <w:r w:rsidR="00FB4189">
        <w:t>product</w:t>
      </w:r>
      <w:r>
        <w:t xml:space="preserve"> (int).</w:t>
      </w:r>
    </w:p>
    <w:p w:rsidR="00CE7E6A" w:rsidRDefault="00CE7E6A" w:rsidP="003545A8">
      <w:pPr>
        <w:pStyle w:val="ListParagraph"/>
        <w:numPr>
          <w:ilvl w:val="1"/>
          <w:numId w:val="5"/>
        </w:numPr>
      </w:pPr>
      <w:r>
        <w:t>Modify (or remove) the bind list to include the Order property on the list of editable properties for the order detail.</w:t>
      </w:r>
    </w:p>
    <w:p w:rsidR="003545A8" w:rsidRDefault="003545A8" w:rsidP="003545A8">
      <w:pPr>
        <w:pStyle w:val="ListParagraph"/>
        <w:numPr>
          <w:ilvl w:val="1"/>
          <w:numId w:val="5"/>
        </w:numPr>
      </w:pPr>
      <w:r>
        <w:t xml:space="preserve">Find the </w:t>
      </w:r>
      <w:r w:rsidR="0063566C">
        <w:t>product</w:t>
      </w:r>
      <w:r>
        <w:t xml:space="preserve"> associated with the int selected </w:t>
      </w:r>
      <w:r w:rsidR="0063566C">
        <w:t>product</w:t>
      </w:r>
      <w:r>
        <w:t xml:space="preserve"> parameter.  Set the </w:t>
      </w:r>
      <w:proofErr w:type="spellStart"/>
      <w:r>
        <w:t>OrderDetail’s</w:t>
      </w:r>
      <w:proofErr w:type="spellEnd"/>
      <w:r>
        <w:t xml:space="preserve"> </w:t>
      </w:r>
      <w:r w:rsidR="005330F4">
        <w:t>product</w:t>
      </w:r>
      <w:r w:rsidR="006F6B5D">
        <w:t xml:space="preserve"> property e</w:t>
      </w:r>
      <w:r w:rsidR="005D612E">
        <w:t xml:space="preserve">qual to this newly found </w:t>
      </w:r>
      <w:r w:rsidR="005330F4">
        <w:t>product</w:t>
      </w:r>
      <w:r w:rsidR="006F6B5D">
        <w:t>.</w:t>
      </w:r>
    </w:p>
    <w:p w:rsidR="006F6B5D" w:rsidRDefault="006F6B5D" w:rsidP="003545A8">
      <w:pPr>
        <w:pStyle w:val="ListParagraph"/>
        <w:numPr>
          <w:ilvl w:val="1"/>
          <w:numId w:val="5"/>
        </w:numPr>
      </w:pPr>
      <w:r>
        <w:t xml:space="preserve">Find the order associated with the order detail object parameter.  Set the </w:t>
      </w:r>
      <w:proofErr w:type="spellStart"/>
      <w:r>
        <w:t>OrderDetail’s</w:t>
      </w:r>
      <w:proofErr w:type="spellEnd"/>
      <w:r>
        <w:t xml:space="preserve"> order property equal to this newly found order.</w:t>
      </w:r>
    </w:p>
    <w:p w:rsidR="00E63C66" w:rsidRDefault="00E63C66" w:rsidP="00E63C66">
      <w:pPr>
        <w:pStyle w:val="ListParagraph"/>
        <w:numPr>
          <w:ilvl w:val="1"/>
          <w:numId w:val="5"/>
        </w:numPr>
      </w:pPr>
      <w:r>
        <w:t xml:space="preserve">Set the </w:t>
      </w:r>
      <w:proofErr w:type="spellStart"/>
      <w:r>
        <w:t>OrderDetail’s</w:t>
      </w:r>
      <w:proofErr w:type="spellEnd"/>
      <w:r>
        <w:t xml:space="preserve"> price equal to the selected </w:t>
      </w:r>
      <w:r w:rsidR="005330F4">
        <w:t>product’s</w:t>
      </w:r>
      <w:r>
        <w:t xml:space="preserve"> price.</w:t>
      </w:r>
      <w:r w:rsidR="00F928FE">
        <w:t xml:space="preserve">  This will save the price that the user paid, so that updates to the price on the product will not affect this order.</w:t>
      </w:r>
    </w:p>
    <w:p w:rsidR="00E63C66" w:rsidRDefault="00E63C66" w:rsidP="003545A8">
      <w:pPr>
        <w:pStyle w:val="ListParagraph"/>
        <w:numPr>
          <w:ilvl w:val="1"/>
          <w:numId w:val="5"/>
        </w:numPr>
      </w:pPr>
      <w:r>
        <w:t xml:space="preserve">Calculate the extended price for the order detail and store it in the </w:t>
      </w:r>
      <w:proofErr w:type="spellStart"/>
      <w:r>
        <w:t>OrderDetail’s</w:t>
      </w:r>
      <w:proofErr w:type="spellEnd"/>
      <w:r>
        <w:t xml:space="preserve"> </w:t>
      </w:r>
      <w:proofErr w:type="spellStart"/>
      <w:r>
        <w:t>ExtendedPrice</w:t>
      </w:r>
      <w:proofErr w:type="spellEnd"/>
      <w:r>
        <w:t xml:space="preserve"> property.</w:t>
      </w:r>
    </w:p>
    <w:p w:rsidR="006F6B5D" w:rsidRDefault="006F6B5D" w:rsidP="003545A8">
      <w:pPr>
        <w:pStyle w:val="ListParagraph"/>
        <w:numPr>
          <w:ilvl w:val="1"/>
          <w:numId w:val="5"/>
        </w:numPr>
      </w:pPr>
      <w:r>
        <w:t xml:space="preserve">If the model state is valid, add the order detail to the database and re-direct the user to the details </w:t>
      </w:r>
      <w:r w:rsidR="00686A45">
        <w:t>view</w:t>
      </w:r>
      <w:r>
        <w:t xml:space="preserve"> for the order.</w:t>
      </w:r>
    </w:p>
    <w:p w:rsidR="00070194" w:rsidRDefault="006F6B5D" w:rsidP="00070194">
      <w:pPr>
        <w:pStyle w:val="ListParagraph"/>
        <w:numPr>
          <w:ilvl w:val="1"/>
          <w:numId w:val="5"/>
        </w:numPr>
      </w:pPr>
      <w:r>
        <w:t xml:space="preserve">If the model state is not valid, return the user to the </w:t>
      </w:r>
      <w:r w:rsidR="005330F4">
        <w:t>OrderDetails/Create</w:t>
      </w:r>
      <w:r>
        <w:t xml:space="preserve"> view.</w:t>
      </w:r>
    </w:p>
    <w:p w:rsidR="007F3743" w:rsidRPr="007F3743" w:rsidRDefault="007F3743" w:rsidP="007F3743">
      <w:pPr>
        <w:pStyle w:val="ListParagraph"/>
        <w:keepNext/>
        <w:numPr>
          <w:ilvl w:val="0"/>
          <w:numId w:val="5"/>
        </w:numPr>
      </w:pPr>
      <w:r w:rsidRPr="007F3743">
        <w:t>On the Orders/Details view:</w:t>
      </w:r>
    </w:p>
    <w:p w:rsidR="007F3743" w:rsidRPr="007F3743" w:rsidRDefault="007F3743" w:rsidP="007F3743">
      <w:pPr>
        <w:pStyle w:val="ListParagraph"/>
        <w:keepNext/>
        <w:numPr>
          <w:ilvl w:val="1"/>
          <w:numId w:val="5"/>
        </w:numPr>
      </w:pPr>
      <w:r w:rsidRPr="007F3743">
        <w:t xml:space="preserve">Show all the order details associated with this order.  Show </w:t>
      </w:r>
      <w:r w:rsidR="00FB4189">
        <w:t>product</w:t>
      </w:r>
      <w:r w:rsidRPr="007F3743">
        <w:t xml:space="preserve"> </w:t>
      </w:r>
      <w:r w:rsidR="004018AB">
        <w:t>name</w:t>
      </w:r>
      <w:r w:rsidRPr="007F3743">
        <w:t>, price, quantity, and extended price</w:t>
      </w:r>
      <w:r>
        <w:t>. You will need to modify the Order/Details action method to add an include statement to the query that gets the order information.</w:t>
      </w:r>
    </w:p>
    <w:p w:rsidR="007F3743" w:rsidRPr="007F3743" w:rsidRDefault="007F3743" w:rsidP="007F3743">
      <w:pPr>
        <w:pStyle w:val="ListParagraph"/>
        <w:keepNext/>
        <w:numPr>
          <w:ilvl w:val="1"/>
          <w:numId w:val="5"/>
        </w:numPr>
      </w:pPr>
      <w:r w:rsidRPr="007F3743">
        <w:t>Show an order summary section that displays the following:</w:t>
      </w:r>
    </w:p>
    <w:p w:rsidR="007F3743" w:rsidRPr="007F3743" w:rsidRDefault="007F3743" w:rsidP="007F3743">
      <w:pPr>
        <w:pStyle w:val="ListParagraph"/>
        <w:keepNext/>
        <w:numPr>
          <w:ilvl w:val="2"/>
          <w:numId w:val="5"/>
        </w:numPr>
      </w:pPr>
      <w:r w:rsidRPr="007F3743">
        <w:t>Order subtotal (the sum of the extended prices of the order)</w:t>
      </w:r>
    </w:p>
    <w:p w:rsidR="007F3743" w:rsidRPr="007F3743" w:rsidRDefault="007F3743" w:rsidP="007F3743">
      <w:pPr>
        <w:pStyle w:val="ListParagraph"/>
        <w:numPr>
          <w:ilvl w:val="2"/>
          <w:numId w:val="5"/>
        </w:numPr>
      </w:pPr>
      <w:r w:rsidRPr="007F3743">
        <w:t>Sales tax (subtotal * 0.0825)</w:t>
      </w:r>
    </w:p>
    <w:p w:rsidR="007F3743" w:rsidRPr="007F3743" w:rsidRDefault="007F3743" w:rsidP="007F3743">
      <w:pPr>
        <w:pStyle w:val="ListParagraph"/>
        <w:numPr>
          <w:ilvl w:val="2"/>
          <w:numId w:val="5"/>
        </w:numPr>
      </w:pPr>
      <w:r w:rsidRPr="007F3743">
        <w:t>Order total (subtotal + sales tax)</w:t>
      </w:r>
    </w:p>
    <w:p w:rsidR="007F3743" w:rsidRDefault="007F3743" w:rsidP="007F3743">
      <w:pPr>
        <w:ind w:left="1080"/>
      </w:pPr>
      <w:r w:rsidRPr="007F3743">
        <w:t>SUPER HELPFUL HINT:  Add read-only properties to the order model class to do these summary calculations!</w:t>
      </w:r>
      <w:r w:rsidR="00B916E6">
        <w:t xml:space="preserve">  Since these values will not be stored on the tables on the database, you do NOT need to add a migration after you have added these read-only properties.</w:t>
      </w:r>
    </w:p>
    <w:p w:rsidR="007163A7" w:rsidRPr="007163A7" w:rsidRDefault="007163A7" w:rsidP="007163A7">
      <w:pPr>
        <w:pStyle w:val="ListParagraph"/>
        <w:keepNext/>
        <w:numPr>
          <w:ilvl w:val="0"/>
          <w:numId w:val="5"/>
        </w:numPr>
      </w:pPr>
      <w:r w:rsidRPr="007163A7">
        <w:lastRenderedPageBreak/>
        <w:t>On the Orders/Index view:</w:t>
      </w:r>
    </w:p>
    <w:p w:rsidR="007163A7" w:rsidRPr="007163A7" w:rsidRDefault="007163A7" w:rsidP="007163A7">
      <w:pPr>
        <w:pStyle w:val="ListParagraph"/>
        <w:numPr>
          <w:ilvl w:val="1"/>
          <w:numId w:val="2"/>
        </w:numPr>
      </w:pPr>
      <w:r w:rsidRPr="007163A7">
        <w:t>Add a column to the table to display the order total.  The order total should be formatted with a $ and 2 decimal places.</w:t>
      </w:r>
      <w:r w:rsidR="00F94A59">
        <w:t xml:space="preserve">  You will need to update the Orders/Index action method to add an include statement to the query that retrieves all of the order information.</w:t>
      </w:r>
    </w:p>
    <w:p w:rsidR="007163A7" w:rsidRPr="007F3743" w:rsidRDefault="007163A7" w:rsidP="007163A7">
      <w:pPr>
        <w:pStyle w:val="ListParagraph"/>
        <w:numPr>
          <w:ilvl w:val="1"/>
          <w:numId w:val="2"/>
        </w:numPr>
      </w:pPr>
      <w:r w:rsidRPr="007163A7">
        <w:t>Remove the links that allow the user to delete an order.</w:t>
      </w:r>
    </w:p>
    <w:p w:rsidR="009A1B08" w:rsidRDefault="009A1B08" w:rsidP="006F6B5D">
      <w:pPr>
        <w:pStyle w:val="ListParagraph"/>
        <w:numPr>
          <w:ilvl w:val="0"/>
          <w:numId w:val="5"/>
        </w:numPr>
      </w:pPr>
      <w:r>
        <w:t>Update the Orders/Edit View to display OrderDetail information</w:t>
      </w:r>
    </w:p>
    <w:p w:rsidR="000C30DA" w:rsidRDefault="000C30DA" w:rsidP="009A1B08">
      <w:pPr>
        <w:pStyle w:val="ListParagraph"/>
        <w:numPr>
          <w:ilvl w:val="1"/>
          <w:numId w:val="5"/>
        </w:numPr>
      </w:pPr>
      <w:r>
        <w:t>Users should not be able to edit the order number or order date.  Modify the scaffolded code to display these values without allowing the user to edit them.</w:t>
      </w:r>
    </w:p>
    <w:p w:rsidR="00C856A6" w:rsidRDefault="00C856A6" w:rsidP="009A1B08">
      <w:pPr>
        <w:pStyle w:val="ListParagraph"/>
        <w:numPr>
          <w:ilvl w:val="1"/>
          <w:numId w:val="5"/>
        </w:numPr>
      </w:pPr>
      <w:r>
        <w:t xml:space="preserve">Add a hidden element for </w:t>
      </w:r>
      <w:proofErr w:type="spellStart"/>
      <w:r>
        <w:t>OrderID</w:t>
      </w:r>
      <w:proofErr w:type="spellEnd"/>
      <w:r>
        <w:t xml:space="preserve">.  The code should be </w:t>
      </w:r>
    </w:p>
    <w:p w:rsidR="00C856A6" w:rsidRPr="00C856A6" w:rsidRDefault="00C856A6" w:rsidP="00C856A6">
      <w:pPr>
        <w:pStyle w:val="ListParagraph"/>
        <w:ind w:left="1440"/>
        <w:rPr>
          <w:rStyle w:val="Code"/>
        </w:rPr>
      </w:pPr>
      <w:r w:rsidRPr="00C856A6">
        <w:rPr>
          <w:rStyle w:val="Code"/>
        </w:rPr>
        <w:tab/>
        <w:t>&lt;input type="hidden" asp-for="</w:t>
      </w:r>
      <w:proofErr w:type="spellStart"/>
      <w:r w:rsidRPr="00C856A6">
        <w:rPr>
          <w:rStyle w:val="Code"/>
        </w:rPr>
        <w:t>OrderID</w:t>
      </w:r>
      <w:proofErr w:type="spellEnd"/>
      <w:r w:rsidRPr="00C856A6">
        <w:rPr>
          <w:rStyle w:val="Code"/>
        </w:rPr>
        <w:t>" /&gt;</w:t>
      </w:r>
    </w:p>
    <w:p w:rsidR="009A1B08" w:rsidRDefault="009A1B08" w:rsidP="009A1B08">
      <w:pPr>
        <w:pStyle w:val="ListParagraph"/>
        <w:numPr>
          <w:ilvl w:val="1"/>
          <w:numId w:val="5"/>
        </w:numPr>
      </w:pPr>
      <w:r>
        <w:t xml:space="preserve">Add a table that shows the existing OrderDetails for that order.  Show </w:t>
      </w:r>
      <w:r w:rsidR="00B57098">
        <w:t>Product</w:t>
      </w:r>
      <w:r w:rsidR="000C30DA">
        <w:t xml:space="preserve"> Title</w:t>
      </w:r>
      <w:r>
        <w:t>, Price, Quantity, and Extended Price.</w:t>
      </w:r>
      <w:r w:rsidR="00AC66B2">
        <w:t xml:space="preserve"> (Hint: Copy this from your Order/Details view that you modified above.)</w:t>
      </w:r>
      <w:r w:rsidR="000C30DA">
        <w:t xml:space="preserve">  You will need to modify the Orders/Edit action method to add an include statement to the query that retrieves the order information.</w:t>
      </w:r>
    </w:p>
    <w:p w:rsidR="006F6B5D" w:rsidRDefault="00070194" w:rsidP="009A1B08">
      <w:pPr>
        <w:pStyle w:val="ListParagraph"/>
        <w:numPr>
          <w:ilvl w:val="1"/>
          <w:numId w:val="5"/>
        </w:numPr>
      </w:pPr>
      <w:r>
        <w:t>Add a button to</w:t>
      </w:r>
      <w:r w:rsidR="006F6B5D">
        <w:t xml:space="preserve"> the Orders/</w:t>
      </w:r>
      <w:r>
        <w:t>Edit</w:t>
      </w:r>
      <w:r w:rsidR="006F6B5D">
        <w:t xml:space="preserve"> view to </w:t>
      </w:r>
      <w:r>
        <w:t>allow the user to add another item to the order.  This button should direct the user to the Order</w:t>
      </w:r>
      <w:r w:rsidR="00F42A4F">
        <w:t>Details</w:t>
      </w:r>
      <w:r>
        <w:t>/</w:t>
      </w:r>
      <w:r w:rsidR="00F42A4F">
        <w:t>Create</w:t>
      </w:r>
      <w:r>
        <w:t xml:space="preserve"> action method and include the order number as a </w:t>
      </w:r>
      <w:r w:rsidR="00B538C0">
        <w:t>route value</w:t>
      </w:r>
      <w:r w:rsidR="001E4BB4">
        <w:t>.</w:t>
      </w:r>
    </w:p>
    <w:p w:rsidR="001E4BB4" w:rsidRDefault="001E4BB4" w:rsidP="009A1B08">
      <w:pPr>
        <w:pStyle w:val="ListParagraph"/>
        <w:numPr>
          <w:ilvl w:val="1"/>
          <w:numId w:val="5"/>
        </w:numPr>
      </w:pPr>
      <w:r>
        <w:t>Add another button to the Orders/Edit view to allow the user to edit the existing items on the order.  This button should direct the user to the Order</w:t>
      </w:r>
      <w:r w:rsidR="00F42A4F">
        <w:t>Details</w:t>
      </w:r>
      <w:r>
        <w:t>/</w:t>
      </w:r>
      <w:r w:rsidR="00F42A4F">
        <w:t>Index</w:t>
      </w:r>
      <w:r>
        <w:t xml:space="preserve"> action method and include order number as a </w:t>
      </w:r>
      <w:r w:rsidR="00B538C0">
        <w:t>route value</w:t>
      </w:r>
      <w:r>
        <w:t>.</w:t>
      </w:r>
    </w:p>
    <w:p w:rsidR="00070194" w:rsidRDefault="00F42A4F" w:rsidP="00070194">
      <w:pPr>
        <w:pStyle w:val="ListParagraph"/>
        <w:numPr>
          <w:ilvl w:val="0"/>
          <w:numId w:val="5"/>
        </w:numPr>
      </w:pPr>
      <w:r>
        <w:t xml:space="preserve">Modify the </w:t>
      </w:r>
      <w:proofErr w:type="spellStart"/>
      <w:r>
        <w:t>OrderDetails</w:t>
      </w:r>
      <w:r w:rsidR="00474D33">
        <w:t>Controller</w:t>
      </w:r>
      <w:proofErr w:type="spellEnd"/>
      <w:r>
        <w:t>/Index</w:t>
      </w:r>
      <w:r w:rsidR="00070194">
        <w:t xml:space="preserve"> GET action method that will allow the user to </w:t>
      </w:r>
      <w:r>
        <w:t xml:space="preserve">edit the </w:t>
      </w:r>
      <w:r w:rsidR="00070194">
        <w:t>OrderDetail</w:t>
      </w:r>
      <w:r>
        <w:t>(s)</w:t>
      </w:r>
      <w:r w:rsidR="00070194">
        <w:t xml:space="preserve"> from the order </w:t>
      </w:r>
      <w:r>
        <w:t>(</w:t>
      </w:r>
      <w:proofErr w:type="spellStart"/>
      <w:r>
        <w:t>OrderDetails</w:t>
      </w:r>
      <w:r w:rsidR="00474D33">
        <w:t>Controller</w:t>
      </w:r>
      <w:proofErr w:type="spellEnd"/>
      <w:r>
        <w:t>/Index</w:t>
      </w:r>
      <w:r w:rsidR="00070194">
        <w:t>)</w:t>
      </w:r>
    </w:p>
    <w:p w:rsidR="00070194" w:rsidRDefault="00070194" w:rsidP="00070194">
      <w:pPr>
        <w:pStyle w:val="ListParagraph"/>
        <w:numPr>
          <w:ilvl w:val="1"/>
          <w:numId w:val="5"/>
        </w:numPr>
      </w:pPr>
      <w:r>
        <w:t xml:space="preserve">The action method should have an int parameter for </w:t>
      </w:r>
      <w:proofErr w:type="spellStart"/>
      <w:r>
        <w:t>OrderID</w:t>
      </w:r>
      <w:proofErr w:type="spellEnd"/>
    </w:p>
    <w:p w:rsidR="00070194" w:rsidRDefault="00F42A4F" w:rsidP="00070194">
      <w:pPr>
        <w:pStyle w:val="ListParagraph"/>
        <w:numPr>
          <w:ilvl w:val="1"/>
          <w:numId w:val="5"/>
        </w:numPr>
      </w:pPr>
      <w:r>
        <w:t xml:space="preserve">Find the order details associated with this order using a where statement.  Be sure to add an include statement to pull in the </w:t>
      </w:r>
      <w:r w:rsidR="00B57098">
        <w:t>product</w:t>
      </w:r>
      <w:r>
        <w:t xml:space="preserve"> information.</w:t>
      </w:r>
    </w:p>
    <w:p w:rsidR="00070194" w:rsidRDefault="00070194" w:rsidP="00070194">
      <w:pPr>
        <w:pStyle w:val="ListParagraph"/>
        <w:numPr>
          <w:ilvl w:val="1"/>
          <w:numId w:val="5"/>
        </w:numPr>
      </w:pPr>
      <w:r>
        <w:t xml:space="preserve">Pass the list of order details associated with the order to the </w:t>
      </w:r>
      <w:r w:rsidR="00F42A4F">
        <w:t>Order</w:t>
      </w:r>
      <w:r w:rsidR="00474D33">
        <w:t>s</w:t>
      </w:r>
      <w:r>
        <w:t>/</w:t>
      </w:r>
      <w:r w:rsidR="00F42A4F">
        <w:t>Index</w:t>
      </w:r>
      <w:r>
        <w:t xml:space="preserve"> view</w:t>
      </w:r>
    </w:p>
    <w:p w:rsidR="00070194" w:rsidRDefault="00F42A4F" w:rsidP="00070194">
      <w:pPr>
        <w:pStyle w:val="ListParagraph"/>
        <w:numPr>
          <w:ilvl w:val="0"/>
          <w:numId w:val="5"/>
        </w:numPr>
      </w:pPr>
      <w:r>
        <w:t>Modify the OrderDetails/Index</w:t>
      </w:r>
      <w:r w:rsidR="00070194">
        <w:t xml:space="preserve"> view to display the list of order details associated with the orde</w:t>
      </w:r>
      <w:r>
        <w:t>r</w:t>
      </w:r>
    </w:p>
    <w:p w:rsidR="00AC66B2" w:rsidRDefault="00AC66B2" w:rsidP="00070194">
      <w:pPr>
        <w:pStyle w:val="ListParagraph"/>
        <w:numPr>
          <w:ilvl w:val="1"/>
          <w:numId w:val="5"/>
        </w:numPr>
      </w:pPr>
      <w:r>
        <w:t xml:space="preserve">Add code to display the </w:t>
      </w:r>
      <w:r w:rsidR="0024680F">
        <w:t>product</w:t>
      </w:r>
      <w:r w:rsidR="00F42A4F">
        <w:t xml:space="preserve"> </w:t>
      </w:r>
      <w:r w:rsidR="00B871CB">
        <w:t>name</w:t>
      </w:r>
      <w:r>
        <w:t xml:space="preserve"> on the view</w:t>
      </w:r>
    </w:p>
    <w:p w:rsidR="00070194" w:rsidRDefault="00070194" w:rsidP="00070194">
      <w:pPr>
        <w:pStyle w:val="ListParagraph"/>
        <w:numPr>
          <w:ilvl w:val="1"/>
          <w:numId w:val="5"/>
        </w:numPr>
      </w:pPr>
      <w:r>
        <w:t>Change the action links at the bottom of the view to give the user the opportunity to edit or delete the order detail.</w:t>
      </w:r>
      <w:r w:rsidR="00E63C66">
        <w:t xml:space="preserve">  These links should take the user to the OrderDetails/Edit or OrderDetails/Delete action methods, respectively.</w:t>
      </w:r>
      <w:r w:rsidR="007B6CEA">
        <w:t xml:space="preserve">  Remove the links for viewing the details of the order details.</w:t>
      </w:r>
    </w:p>
    <w:p w:rsidR="00EF5DA1" w:rsidRDefault="00EF5DA1" w:rsidP="00EF5DA1">
      <w:pPr>
        <w:pStyle w:val="ListParagraph"/>
        <w:numPr>
          <w:ilvl w:val="0"/>
          <w:numId w:val="5"/>
        </w:numPr>
      </w:pPr>
      <w:r>
        <w:t xml:space="preserve">Modify the </w:t>
      </w:r>
      <w:proofErr w:type="spellStart"/>
      <w:r>
        <w:t>OrderDetails</w:t>
      </w:r>
      <w:r w:rsidR="000B2AAD">
        <w:t>Controller</w:t>
      </w:r>
      <w:proofErr w:type="spellEnd"/>
      <w:r>
        <w:t xml:space="preserve">/Edit </w:t>
      </w:r>
      <w:r w:rsidR="000B2AAD">
        <w:t xml:space="preserve">POST </w:t>
      </w:r>
      <w:r>
        <w:t xml:space="preserve">action method to re-calculate the order detail’s </w:t>
      </w:r>
      <w:r w:rsidR="00B1776C">
        <w:t xml:space="preserve">product </w:t>
      </w:r>
      <w:r>
        <w:t xml:space="preserve">price and extended price and store these values in the </w:t>
      </w:r>
      <w:proofErr w:type="spellStart"/>
      <w:r>
        <w:t>OrderDetail’s</w:t>
      </w:r>
      <w:proofErr w:type="spellEnd"/>
      <w:r>
        <w:t xml:space="preserve"> properties.</w:t>
      </w:r>
      <w:r w:rsidR="00C02C29">
        <w:t xml:space="preserve"> Modify the return statement on so that you go back to Order/Details for that order when the user has finished editing the order detail.</w:t>
      </w:r>
    </w:p>
    <w:p w:rsidR="009A1B08" w:rsidRPr="00C02C29" w:rsidRDefault="009A1B08" w:rsidP="00C02C29">
      <w:pPr>
        <w:pStyle w:val="ListParagraph"/>
        <w:numPr>
          <w:ilvl w:val="0"/>
          <w:numId w:val="5"/>
        </w:numPr>
      </w:pPr>
      <w:r>
        <w:t xml:space="preserve">You shouldn’t have to make any changes to </w:t>
      </w:r>
      <w:r w:rsidR="00C02C29">
        <w:t xml:space="preserve">the </w:t>
      </w:r>
      <w:r>
        <w:t>OrderDetails/Delete</w:t>
      </w:r>
      <w:r w:rsidR="00C02C29">
        <w:t xml:space="preserve"> view</w:t>
      </w:r>
      <w:r>
        <w:t>.</w:t>
      </w:r>
      <w:r w:rsidR="00C02C29">
        <w:t xml:space="preserve">  Modify the return statement on the </w:t>
      </w:r>
      <w:proofErr w:type="spellStart"/>
      <w:r w:rsidR="00C02C29">
        <w:t>OrderDetails</w:t>
      </w:r>
      <w:r w:rsidR="000B2AAD">
        <w:t>Controller</w:t>
      </w:r>
      <w:proofErr w:type="spellEnd"/>
      <w:r w:rsidR="00C02C29">
        <w:t xml:space="preserve">/Delete POST action so that you go back to Order/Details for that order when the user has finished </w:t>
      </w:r>
      <w:r w:rsidR="00C02C29" w:rsidRPr="00C02C29">
        <w:t>deleting the order detail.</w:t>
      </w:r>
    </w:p>
    <w:p w:rsidR="00C02C29" w:rsidRPr="00C02C29" w:rsidRDefault="00C02C29" w:rsidP="00C02C29">
      <w:pPr>
        <w:pStyle w:val="ListParagraph"/>
        <w:numPr>
          <w:ilvl w:val="0"/>
          <w:numId w:val="5"/>
        </w:numPr>
      </w:pPr>
      <w:r w:rsidRPr="00C02C29">
        <w:t xml:space="preserve">We won’t be directly viewing the details of order details, so remove the Details action method from the </w:t>
      </w:r>
      <w:proofErr w:type="spellStart"/>
      <w:r w:rsidRPr="00C02C29">
        <w:t>OrderDetailsController</w:t>
      </w:r>
      <w:proofErr w:type="spellEnd"/>
      <w:r w:rsidRPr="00C02C29">
        <w:t xml:space="preserve">.  Delete the OrderDetails/Details view from the Views folder. </w:t>
      </w:r>
    </w:p>
    <w:p w:rsidR="00C02C29" w:rsidRDefault="00C02C29" w:rsidP="00C02C29">
      <w:pPr>
        <w:pStyle w:val="ListParagraph"/>
      </w:pPr>
    </w:p>
    <w:p w:rsidR="00990DBC" w:rsidRDefault="00990DBC" w:rsidP="00990DBC">
      <w:pPr>
        <w:spacing w:after="0"/>
      </w:pPr>
      <w:r>
        <w:t>Your system should also support the following business rules:</w:t>
      </w:r>
    </w:p>
    <w:p w:rsidR="00990DBC" w:rsidRDefault="00990DBC" w:rsidP="00990DBC">
      <w:pPr>
        <w:pStyle w:val="ListParagraph"/>
        <w:numPr>
          <w:ilvl w:val="0"/>
          <w:numId w:val="9"/>
        </w:numPr>
        <w:contextualSpacing/>
      </w:pPr>
      <w:r>
        <w:t xml:space="preserve">There are two classifications of users: customers and administrators (admins).  Users can register themselves as customers, but admins cannot register themselves as admins.  An existing admin can add a customer to the admin role using the </w:t>
      </w:r>
      <w:proofErr w:type="spellStart"/>
      <w:r>
        <w:t>RoleAdmin</w:t>
      </w:r>
      <w:proofErr w:type="spellEnd"/>
      <w:r>
        <w:t xml:space="preserve"> pages (see the Identity Template).</w:t>
      </w:r>
    </w:p>
    <w:p w:rsidR="00990DBC" w:rsidRDefault="00990DBC" w:rsidP="00990DBC">
      <w:pPr>
        <w:pStyle w:val="ListParagraph"/>
        <w:numPr>
          <w:ilvl w:val="0"/>
          <w:numId w:val="9"/>
        </w:numPr>
        <w:contextualSpacing/>
      </w:pPr>
      <w:r>
        <w:t>Only admins can see the page to change the role of a customer (</w:t>
      </w:r>
      <w:proofErr w:type="spellStart"/>
      <w:r>
        <w:t>RoleAdmin</w:t>
      </w:r>
      <w:proofErr w:type="spellEnd"/>
      <w:r>
        <w:t>).  Anonymous users and registered customers should not see the link to Manage Users.  If non-admins attempt to visit the page by typing in the URL, they should see either a request to log in or an error page.</w:t>
      </w:r>
    </w:p>
    <w:p w:rsidR="00990DBC" w:rsidRDefault="00990DBC" w:rsidP="00C02C29">
      <w:pPr>
        <w:pStyle w:val="ListParagraph"/>
        <w:numPr>
          <w:ilvl w:val="0"/>
          <w:numId w:val="9"/>
        </w:numPr>
        <w:contextualSpacing/>
      </w:pPr>
      <w:r>
        <w:t xml:space="preserve">Make sure that you have pre-loaded an admin user into your database so we can test the functionality. The user’s email should be </w:t>
      </w:r>
      <w:r w:rsidRPr="003A63DD">
        <w:t>admin@example.com</w:t>
      </w:r>
      <w:r>
        <w:t xml:space="preserve"> and the password should be Abc123!</w:t>
      </w:r>
      <w:r w:rsidR="000B2AAD">
        <w:t xml:space="preserve">  (HINT: The Seeding/</w:t>
      </w:r>
      <w:proofErr w:type="spellStart"/>
      <w:r w:rsidR="000B2AAD">
        <w:t>SeedIdentity</w:t>
      </w:r>
      <w:proofErr w:type="spellEnd"/>
      <w:r w:rsidR="000B2AAD">
        <w:t xml:space="preserve"> method that you added above should do this for you!</w:t>
      </w:r>
    </w:p>
    <w:p w:rsidR="00990DBC" w:rsidRDefault="00990DBC" w:rsidP="00C02C29">
      <w:pPr>
        <w:pStyle w:val="ListParagraph"/>
      </w:pPr>
    </w:p>
    <w:p w:rsidR="009A1B08" w:rsidRPr="00F669B9" w:rsidRDefault="009A1B08" w:rsidP="009A1B08">
      <w:r>
        <w:lastRenderedPageBreak/>
        <w:t>Add some test data and play around with everything to make sure it works.   You might want to just start with ADDING order details before you attempt editing and removing order details.</w:t>
      </w:r>
      <w:r w:rsidR="00F003EE">
        <w:t xml:space="preserve">  For this homework, we aren’t concerned with what data is in your database, so feel free to experiment as much as you need to (but remember, I can see this data, so keep it business appropriate, please!)</w:t>
      </w:r>
    </w:p>
    <w:p w:rsidR="008E6DD0" w:rsidRPr="00413C06" w:rsidRDefault="008E6DD0" w:rsidP="008E6DD0">
      <w:r>
        <w:t xml:space="preserve">Publish your website to a NEW web app on Azure.  </w:t>
      </w:r>
      <w:r w:rsidR="00736AFF">
        <w:t xml:space="preserve">The app name should be </w:t>
      </w:r>
      <w:r w:rsidR="000B2AAD">
        <w:t>sp20</w:t>
      </w:r>
      <w:r w:rsidR="009A1B08">
        <w:t>LastNameFirstNameHW6.azurewebsites.net</w:t>
      </w:r>
      <w:r w:rsidR="00BB38A8">
        <w:t>.</w:t>
      </w:r>
      <w:r w:rsidR="009A1B08">
        <w:t xml:space="preserve"> </w:t>
      </w:r>
      <w:r>
        <w:t>Submit the link to the Azure page and a zipped copy of your solution file on Canvas.</w:t>
      </w:r>
    </w:p>
    <w:sectPr w:rsidR="008E6DD0" w:rsidRPr="00413C06" w:rsidSect="00413C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Open Sans Semibold">
    <w:altName w:val="Calibri"/>
    <w:panose1 w:val="020B0604020202020204"/>
    <w:charset w:val="00"/>
    <w:family w:val="swiss"/>
    <w:pitch w:val="variable"/>
    <w:sig w:usb0="00000001"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Open Sans Light">
    <w:altName w:val="Calibri"/>
    <w:panose1 w:val="020B0604020202020204"/>
    <w:charset w:val="00"/>
    <w:family w:val="swiss"/>
    <w:pitch w:val="variable"/>
    <w:sig w:usb0="00000001" w:usb1="4000205B" w:usb2="00000028" w:usb3="00000000" w:csb0="0000019F" w:csb1="00000000"/>
  </w:font>
  <w:font w:name="Segoe UI">
    <w:panose1 w:val="020B0604020202020204"/>
    <w:charset w:val="00"/>
    <w:family w:val="swiss"/>
    <w:pitch w:val="variable"/>
    <w:sig w:usb0="E4002EFF" w:usb1="C000E47F" w:usb2="00000009" w:usb3="00000000" w:csb0="000001FF" w:csb1="00000000"/>
  </w:font>
  <w:font w:name="Charis SIL">
    <w:altName w:val="Cambria Math"/>
    <w:panose1 w:val="020B0604020202020204"/>
    <w:charset w:val="4D"/>
    <w:family w:val="auto"/>
    <w:pitch w:val="variable"/>
    <w:sig w:usb0="00000001" w:usb1="5200E1FF" w:usb2="02000029" w:usb3="00000000" w:csb0="00000197" w:csb1="00000000"/>
  </w:font>
  <w:font w:name="MinionPro-Regular">
    <w:panose1 w:val="020B0604020202020204"/>
    <w:charset w:val="4D"/>
    <w:family w:val="auto"/>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4167"/>
    <w:multiLevelType w:val="hybridMultilevel"/>
    <w:tmpl w:val="9BF0D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91067"/>
    <w:multiLevelType w:val="hybridMultilevel"/>
    <w:tmpl w:val="2844145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E34D1"/>
    <w:multiLevelType w:val="hybridMultilevel"/>
    <w:tmpl w:val="41C22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57EB9"/>
    <w:multiLevelType w:val="hybridMultilevel"/>
    <w:tmpl w:val="DA58F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25226"/>
    <w:multiLevelType w:val="hybridMultilevel"/>
    <w:tmpl w:val="2844145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050703"/>
    <w:multiLevelType w:val="hybridMultilevel"/>
    <w:tmpl w:val="5FB407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162F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74D6640"/>
    <w:multiLevelType w:val="hybridMultilevel"/>
    <w:tmpl w:val="9BF0D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767851"/>
    <w:multiLevelType w:val="hybridMultilevel"/>
    <w:tmpl w:val="BE287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6D3E4D"/>
    <w:multiLevelType w:val="hybridMultilevel"/>
    <w:tmpl w:val="9BF0D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6"/>
  </w:num>
  <w:num w:numId="4">
    <w:abstractNumId w:val="1"/>
  </w:num>
  <w:num w:numId="5">
    <w:abstractNumId w:val="2"/>
  </w:num>
  <w:num w:numId="6">
    <w:abstractNumId w:val="7"/>
  </w:num>
  <w:num w:numId="7">
    <w:abstractNumId w:val="5"/>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C06"/>
    <w:rsid w:val="00005F5D"/>
    <w:rsid w:val="00014DB8"/>
    <w:rsid w:val="0003484F"/>
    <w:rsid w:val="0003652B"/>
    <w:rsid w:val="00070194"/>
    <w:rsid w:val="0007499E"/>
    <w:rsid w:val="0009304C"/>
    <w:rsid w:val="00094619"/>
    <w:rsid w:val="000955E0"/>
    <w:rsid w:val="00096E12"/>
    <w:rsid w:val="00097750"/>
    <w:rsid w:val="000A0646"/>
    <w:rsid w:val="000A2421"/>
    <w:rsid w:val="000A7574"/>
    <w:rsid w:val="000B28CB"/>
    <w:rsid w:val="000B2AAD"/>
    <w:rsid w:val="000C2E93"/>
    <w:rsid w:val="000C30DA"/>
    <w:rsid w:val="000C5CC3"/>
    <w:rsid w:val="000C6EE5"/>
    <w:rsid w:val="000E5B61"/>
    <w:rsid w:val="00104033"/>
    <w:rsid w:val="00141096"/>
    <w:rsid w:val="00144F3A"/>
    <w:rsid w:val="001605D7"/>
    <w:rsid w:val="0016392C"/>
    <w:rsid w:val="00186955"/>
    <w:rsid w:val="001A072F"/>
    <w:rsid w:val="001A759E"/>
    <w:rsid w:val="001B2796"/>
    <w:rsid w:val="001B2BC2"/>
    <w:rsid w:val="001E4BB4"/>
    <w:rsid w:val="002118A3"/>
    <w:rsid w:val="00214785"/>
    <w:rsid w:val="00216F94"/>
    <w:rsid w:val="00221CE2"/>
    <w:rsid w:val="0024680F"/>
    <w:rsid w:val="00252189"/>
    <w:rsid w:val="0025330F"/>
    <w:rsid w:val="0027194E"/>
    <w:rsid w:val="002761E8"/>
    <w:rsid w:val="002C3C4C"/>
    <w:rsid w:val="002C45EC"/>
    <w:rsid w:val="002D648E"/>
    <w:rsid w:val="002E5833"/>
    <w:rsid w:val="002F28E4"/>
    <w:rsid w:val="00311252"/>
    <w:rsid w:val="00313C17"/>
    <w:rsid w:val="0031546B"/>
    <w:rsid w:val="00325F01"/>
    <w:rsid w:val="00344B8F"/>
    <w:rsid w:val="003545A8"/>
    <w:rsid w:val="0035470B"/>
    <w:rsid w:val="00356D03"/>
    <w:rsid w:val="00363959"/>
    <w:rsid w:val="0038028F"/>
    <w:rsid w:val="00381F40"/>
    <w:rsid w:val="003910D2"/>
    <w:rsid w:val="003A2369"/>
    <w:rsid w:val="003A5BB4"/>
    <w:rsid w:val="003C4F5F"/>
    <w:rsid w:val="003D1D4E"/>
    <w:rsid w:val="003F5554"/>
    <w:rsid w:val="004018AB"/>
    <w:rsid w:val="0041185B"/>
    <w:rsid w:val="00413C06"/>
    <w:rsid w:val="0043665D"/>
    <w:rsid w:val="00445162"/>
    <w:rsid w:val="004700AD"/>
    <w:rsid w:val="00472B4D"/>
    <w:rsid w:val="00474D33"/>
    <w:rsid w:val="00475032"/>
    <w:rsid w:val="004B08C3"/>
    <w:rsid w:val="004B10E8"/>
    <w:rsid w:val="004D3A9A"/>
    <w:rsid w:val="004E5B11"/>
    <w:rsid w:val="004F1D64"/>
    <w:rsid w:val="004F54B0"/>
    <w:rsid w:val="00502B7B"/>
    <w:rsid w:val="00505DAE"/>
    <w:rsid w:val="00510420"/>
    <w:rsid w:val="005232F1"/>
    <w:rsid w:val="00530C97"/>
    <w:rsid w:val="005330F4"/>
    <w:rsid w:val="00533544"/>
    <w:rsid w:val="005363EB"/>
    <w:rsid w:val="00547F67"/>
    <w:rsid w:val="00581419"/>
    <w:rsid w:val="00590F04"/>
    <w:rsid w:val="005A0433"/>
    <w:rsid w:val="005A2101"/>
    <w:rsid w:val="005C6026"/>
    <w:rsid w:val="005D3938"/>
    <w:rsid w:val="005D612E"/>
    <w:rsid w:val="005E19DF"/>
    <w:rsid w:val="005E200A"/>
    <w:rsid w:val="005F3C54"/>
    <w:rsid w:val="005F3F67"/>
    <w:rsid w:val="006022DF"/>
    <w:rsid w:val="006148F3"/>
    <w:rsid w:val="00621C1A"/>
    <w:rsid w:val="006320D6"/>
    <w:rsid w:val="00632853"/>
    <w:rsid w:val="006352C2"/>
    <w:rsid w:val="0063566C"/>
    <w:rsid w:val="00643F35"/>
    <w:rsid w:val="0064447A"/>
    <w:rsid w:val="00665E80"/>
    <w:rsid w:val="00666AB3"/>
    <w:rsid w:val="006732A0"/>
    <w:rsid w:val="006742ED"/>
    <w:rsid w:val="00686A45"/>
    <w:rsid w:val="00690129"/>
    <w:rsid w:val="006B01B7"/>
    <w:rsid w:val="006B2AA6"/>
    <w:rsid w:val="006B4E97"/>
    <w:rsid w:val="006C6D49"/>
    <w:rsid w:val="006D50DB"/>
    <w:rsid w:val="006F6B5D"/>
    <w:rsid w:val="00706F43"/>
    <w:rsid w:val="00713E05"/>
    <w:rsid w:val="007163A7"/>
    <w:rsid w:val="00717F2B"/>
    <w:rsid w:val="00736AFF"/>
    <w:rsid w:val="00736C6A"/>
    <w:rsid w:val="00742642"/>
    <w:rsid w:val="00752A8E"/>
    <w:rsid w:val="00754023"/>
    <w:rsid w:val="007576A6"/>
    <w:rsid w:val="007738EF"/>
    <w:rsid w:val="00776C8E"/>
    <w:rsid w:val="007A2C48"/>
    <w:rsid w:val="007B19C9"/>
    <w:rsid w:val="007B55ED"/>
    <w:rsid w:val="007B6CEA"/>
    <w:rsid w:val="007D75BD"/>
    <w:rsid w:val="007D7CAA"/>
    <w:rsid w:val="007F0C4A"/>
    <w:rsid w:val="007F3743"/>
    <w:rsid w:val="00815719"/>
    <w:rsid w:val="0083467B"/>
    <w:rsid w:val="00856C2F"/>
    <w:rsid w:val="008612AA"/>
    <w:rsid w:val="00865BE0"/>
    <w:rsid w:val="008675D4"/>
    <w:rsid w:val="008753F2"/>
    <w:rsid w:val="008A5598"/>
    <w:rsid w:val="008D17CE"/>
    <w:rsid w:val="008D7164"/>
    <w:rsid w:val="008D7BF9"/>
    <w:rsid w:val="008E6DD0"/>
    <w:rsid w:val="008F2E92"/>
    <w:rsid w:val="008F7711"/>
    <w:rsid w:val="00900F2F"/>
    <w:rsid w:val="00907E72"/>
    <w:rsid w:val="00911207"/>
    <w:rsid w:val="00913C67"/>
    <w:rsid w:val="0092016C"/>
    <w:rsid w:val="00924E3F"/>
    <w:rsid w:val="009412C5"/>
    <w:rsid w:val="00964FE8"/>
    <w:rsid w:val="00990DBC"/>
    <w:rsid w:val="0099771A"/>
    <w:rsid w:val="009A1B08"/>
    <w:rsid w:val="009A4384"/>
    <w:rsid w:val="009C1BDB"/>
    <w:rsid w:val="009C2532"/>
    <w:rsid w:val="009D15D9"/>
    <w:rsid w:val="009E0B14"/>
    <w:rsid w:val="009E24E8"/>
    <w:rsid w:val="00A01B39"/>
    <w:rsid w:val="00A06AD4"/>
    <w:rsid w:val="00A239AD"/>
    <w:rsid w:val="00A34811"/>
    <w:rsid w:val="00A535AE"/>
    <w:rsid w:val="00A53A48"/>
    <w:rsid w:val="00A61E11"/>
    <w:rsid w:val="00A62F70"/>
    <w:rsid w:val="00A643C1"/>
    <w:rsid w:val="00A74DBE"/>
    <w:rsid w:val="00AA63C1"/>
    <w:rsid w:val="00AA648C"/>
    <w:rsid w:val="00AB0F14"/>
    <w:rsid w:val="00AB1BF2"/>
    <w:rsid w:val="00AC5C3E"/>
    <w:rsid w:val="00AC66B2"/>
    <w:rsid w:val="00AD1197"/>
    <w:rsid w:val="00AF1EA6"/>
    <w:rsid w:val="00B01BC2"/>
    <w:rsid w:val="00B03FA2"/>
    <w:rsid w:val="00B15951"/>
    <w:rsid w:val="00B1776C"/>
    <w:rsid w:val="00B21DF8"/>
    <w:rsid w:val="00B27B87"/>
    <w:rsid w:val="00B351FD"/>
    <w:rsid w:val="00B50A01"/>
    <w:rsid w:val="00B538C0"/>
    <w:rsid w:val="00B57098"/>
    <w:rsid w:val="00B760E2"/>
    <w:rsid w:val="00B86359"/>
    <w:rsid w:val="00B871CB"/>
    <w:rsid w:val="00B916E6"/>
    <w:rsid w:val="00B9442C"/>
    <w:rsid w:val="00B96E4F"/>
    <w:rsid w:val="00BB38A8"/>
    <w:rsid w:val="00BC043C"/>
    <w:rsid w:val="00BD2BB2"/>
    <w:rsid w:val="00C015B2"/>
    <w:rsid w:val="00C02C29"/>
    <w:rsid w:val="00C03683"/>
    <w:rsid w:val="00C04B6F"/>
    <w:rsid w:val="00C06AC4"/>
    <w:rsid w:val="00C10BD0"/>
    <w:rsid w:val="00C11311"/>
    <w:rsid w:val="00C12525"/>
    <w:rsid w:val="00C2045E"/>
    <w:rsid w:val="00C3328E"/>
    <w:rsid w:val="00C42295"/>
    <w:rsid w:val="00C60E5E"/>
    <w:rsid w:val="00C73543"/>
    <w:rsid w:val="00C75A77"/>
    <w:rsid w:val="00C856A6"/>
    <w:rsid w:val="00C870E2"/>
    <w:rsid w:val="00CC0200"/>
    <w:rsid w:val="00CC64E2"/>
    <w:rsid w:val="00CD130E"/>
    <w:rsid w:val="00CE3BDD"/>
    <w:rsid w:val="00CE7E6A"/>
    <w:rsid w:val="00CF4BE0"/>
    <w:rsid w:val="00D0734A"/>
    <w:rsid w:val="00D126B0"/>
    <w:rsid w:val="00D165E8"/>
    <w:rsid w:val="00D2594E"/>
    <w:rsid w:val="00D27B0B"/>
    <w:rsid w:val="00D61E7A"/>
    <w:rsid w:val="00D65F3E"/>
    <w:rsid w:val="00D714E3"/>
    <w:rsid w:val="00D753FE"/>
    <w:rsid w:val="00DA161D"/>
    <w:rsid w:val="00DA2EF5"/>
    <w:rsid w:val="00DB73B1"/>
    <w:rsid w:val="00DE34A0"/>
    <w:rsid w:val="00E03881"/>
    <w:rsid w:val="00E079DA"/>
    <w:rsid w:val="00E56A17"/>
    <w:rsid w:val="00E57065"/>
    <w:rsid w:val="00E63C66"/>
    <w:rsid w:val="00E71D67"/>
    <w:rsid w:val="00E82F46"/>
    <w:rsid w:val="00E83B2A"/>
    <w:rsid w:val="00E94B17"/>
    <w:rsid w:val="00E9655A"/>
    <w:rsid w:val="00EA0F01"/>
    <w:rsid w:val="00ED075E"/>
    <w:rsid w:val="00EF0245"/>
    <w:rsid w:val="00EF5DA1"/>
    <w:rsid w:val="00F003EE"/>
    <w:rsid w:val="00F10D43"/>
    <w:rsid w:val="00F20A52"/>
    <w:rsid w:val="00F42A4F"/>
    <w:rsid w:val="00F46AF5"/>
    <w:rsid w:val="00F60BE2"/>
    <w:rsid w:val="00F63442"/>
    <w:rsid w:val="00F669B9"/>
    <w:rsid w:val="00F928FE"/>
    <w:rsid w:val="00F94A59"/>
    <w:rsid w:val="00FA4222"/>
    <w:rsid w:val="00FB4189"/>
    <w:rsid w:val="00FD26CB"/>
    <w:rsid w:val="00FE3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2C4FD-B32F-4FE2-BE57-447E5637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OpenSans Text"/>
    <w:qFormat/>
    <w:rsid w:val="00FA4222"/>
    <w:pPr>
      <w:spacing w:after="120" w:line="240" w:lineRule="auto"/>
    </w:pPr>
    <w:rPr>
      <w:rFonts w:ascii="Open Sans" w:hAnsi="Open Sans" w:cs="Times New Roman (Body CS)"/>
      <w:color w:val="333F48"/>
      <w:sz w:val="20"/>
      <w:szCs w:val="24"/>
    </w:rPr>
  </w:style>
  <w:style w:type="paragraph" w:styleId="Heading1">
    <w:name w:val="heading 1"/>
    <w:basedOn w:val="Normal"/>
    <w:next w:val="Normal"/>
    <w:link w:val="Heading1Char"/>
    <w:autoRedefine/>
    <w:uiPriority w:val="9"/>
    <w:qFormat/>
    <w:rsid w:val="00FA4222"/>
    <w:pPr>
      <w:keepNext/>
      <w:keepLines/>
      <w:spacing w:before="240" w:after="0"/>
      <w:outlineLvl w:val="0"/>
    </w:pPr>
    <w:rPr>
      <w:rFonts w:ascii="Open Sans Semibold" w:eastAsiaTheme="majorEastAsia" w:hAnsi="Open Sans Semibold" w:cstheme="majorBidi"/>
      <w:color w:val="BF5700"/>
      <w:sz w:val="32"/>
      <w:szCs w:val="32"/>
    </w:rPr>
  </w:style>
  <w:style w:type="paragraph" w:styleId="Heading2">
    <w:name w:val="heading 2"/>
    <w:basedOn w:val="Normal"/>
    <w:next w:val="Normal"/>
    <w:link w:val="Heading2Char"/>
    <w:uiPriority w:val="9"/>
    <w:unhideWhenUsed/>
    <w:qFormat/>
    <w:rsid w:val="00FA4222"/>
    <w:pPr>
      <w:keepNext/>
      <w:keepLines/>
      <w:spacing w:before="40" w:after="0"/>
      <w:outlineLvl w:val="1"/>
    </w:pPr>
    <w:rPr>
      <w:rFonts w:eastAsiaTheme="majorEastAsia" w:cs="Times New Roman (Headings CS)"/>
      <w:color w:val="BF5700"/>
      <w:sz w:val="26"/>
      <w:szCs w:val="26"/>
    </w:rPr>
  </w:style>
  <w:style w:type="paragraph" w:styleId="Heading3">
    <w:name w:val="heading 3"/>
    <w:basedOn w:val="Normal"/>
    <w:next w:val="Normal"/>
    <w:link w:val="Heading3Char"/>
    <w:uiPriority w:val="9"/>
    <w:unhideWhenUsed/>
    <w:qFormat/>
    <w:rsid w:val="00FA4222"/>
    <w:pPr>
      <w:keepNext/>
      <w:keepLines/>
      <w:spacing w:before="120" w:after="0"/>
      <w:outlineLvl w:val="2"/>
    </w:pPr>
    <w:rPr>
      <w:rFonts w:ascii="Open Sans Semibold" w:eastAsiaTheme="majorEastAsia" w:hAnsi="Open Sans Semibold" w:cs="Times New Roman (Headings CS)"/>
      <w:color w:val="BF5700"/>
    </w:rPr>
  </w:style>
  <w:style w:type="paragraph" w:styleId="Heading4">
    <w:name w:val="heading 4"/>
    <w:basedOn w:val="Normal"/>
    <w:next w:val="Normal"/>
    <w:link w:val="Heading4Char"/>
    <w:uiPriority w:val="9"/>
    <w:unhideWhenUsed/>
    <w:qFormat/>
    <w:rsid w:val="00FA4222"/>
    <w:pPr>
      <w:keepNext/>
      <w:keepLines/>
      <w:spacing w:before="120" w:after="0"/>
      <w:outlineLvl w:val="3"/>
    </w:pPr>
    <w:rPr>
      <w:rFonts w:eastAsiaTheme="majorEastAsia" w:cs="Times New Roman (Headings CS)"/>
      <w:iCs/>
      <w:color w:val="BF5700"/>
      <w:spacing w:val="20"/>
    </w:rPr>
  </w:style>
  <w:style w:type="paragraph" w:styleId="Heading5">
    <w:name w:val="heading 5"/>
    <w:basedOn w:val="Normal"/>
    <w:next w:val="Normal"/>
    <w:link w:val="Heading5Char"/>
    <w:uiPriority w:val="9"/>
    <w:unhideWhenUsed/>
    <w:qFormat/>
    <w:rsid w:val="00FA4222"/>
    <w:pPr>
      <w:keepNext/>
      <w:keepLines/>
      <w:spacing w:before="40"/>
      <w:outlineLvl w:val="4"/>
    </w:pPr>
    <w:rPr>
      <w:rFonts w:ascii="Open Sans Semibold" w:eastAsiaTheme="majorEastAsia" w:hAnsi="Open Sans Semibold" w:cs="Times New Roman (Headings CS)"/>
      <w:b/>
      <w:caps/>
      <w:color w:val="989EA3"/>
    </w:rPr>
  </w:style>
  <w:style w:type="paragraph" w:styleId="Heading6">
    <w:name w:val="heading 6"/>
    <w:basedOn w:val="Normal"/>
    <w:next w:val="Normal"/>
    <w:link w:val="Heading6Char"/>
    <w:uiPriority w:val="9"/>
    <w:unhideWhenUsed/>
    <w:qFormat/>
    <w:rsid w:val="00FA4222"/>
    <w:pPr>
      <w:keepNext/>
      <w:keepLines/>
      <w:spacing w:before="40"/>
      <w:outlineLvl w:val="5"/>
    </w:pPr>
    <w:rPr>
      <w:rFonts w:eastAsiaTheme="majorEastAsia" w:cstheme="majorBidi"/>
      <w:color w:val="989EA3"/>
    </w:rPr>
  </w:style>
  <w:style w:type="paragraph" w:styleId="Heading7">
    <w:name w:val="heading 7"/>
    <w:basedOn w:val="Normal"/>
    <w:next w:val="Normal"/>
    <w:link w:val="Heading7Char"/>
    <w:uiPriority w:val="9"/>
    <w:unhideWhenUsed/>
    <w:rsid w:val="00FA4222"/>
    <w:pPr>
      <w:keepNext/>
      <w:keepLines/>
      <w:spacing w:before="40"/>
      <w:outlineLvl w:val="6"/>
    </w:pPr>
    <w:rPr>
      <w:rFonts w:eastAsiaTheme="majorEastAsia" w:cstheme="majorBidi"/>
      <w:i/>
      <w:iCs/>
    </w:rPr>
  </w:style>
  <w:style w:type="paragraph" w:styleId="Heading8">
    <w:name w:val="heading 8"/>
    <w:basedOn w:val="Normal"/>
    <w:next w:val="Normal"/>
    <w:link w:val="Heading8Char"/>
    <w:uiPriority w:val="9"/>
    <w:unhideWhenUsed/>
    <w:rsid w:val="00FA4222"/>
    <w:pPr>
      <w:keepNext/>
      <w:keepLines/>
      <w:spacing w:before="40"/>
      <w:outlineLvl w:val="7"/>
    </w:pPr>
    <w:rPr>
      <w:rFonts w:eastAsiaTheme="majorEastAsia"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4222"/>
    <w:pPr>
      <w:pBdr>
        <w:bottom w:val="single" w:sz="4" w:space="1" w:color="auto"/>
      </w:pBdr>
      <w:contextualSpacing/>
    </w:pPr>
    <w:rPr>
      <w:rFonts w:ascii="Open Sans Light" w:eastAsiaTheme="majorEastAsia" w:hAnsi="Open Sans Light" w:cstheme="majorBidi"/>
      <w:color w:val="BF5700"/>
      <w:spacing w:val="-10"/>
      <w:kern w:val="28"/>
      <w:sz w:val="56"/>
      <w:szCs w:val="56"/>
    </w:rPr>
  </w:style>
  <w:style w:type="character" w:customStyle="1" w:styleId="TitleChar">
    <w:name w:val="Title Char"/>
    <w:basedOn w:val="DefaultParagraphFont"/>
    <w:link w:val="Title"/>
    <w:uiPriority w:val="10"/>
    <w:rsid w:val="00FA4222"/>
    <w:rPr>
      <w:rFonts w:ascii="Open Sans Light" w:eastAsiaTheme="majorEastAsia" w:hAnsi="Open Sans Light" w:cstheme="majorBidi"/>
      <w:color w:val="BF5700"/>
      <w:spacing w:val="-10"/>
      <w:kern w:val="28"/>
      <w:sz w:val="56"/>
      <w:szCs w:val="56"/>
    </w:rPr>
  </w:style>
  <w:style w:type="paragraph" w:styleId="ListParagraph">
    <w:name w:val="List Paragraph"/>
    <w:basedOn w:val="Normal"/>
    <w:uiPriority w:val="34"/>
    <w:qFormat/>
    <w:rsid w:val="00E079DA"/>
    <w:pPr>
      <w:tabs>
        <w:tab w:val="left" w:pos="360"/>
      </w:tabs>
      <w:ind w:left="259"/>
    </w:pPr>
  </w:style>
  <w:style w:type="paragraph" w:styleId="BalloonText">
    <w:name w:val="Balloon Text"/>
    <w:basedOn w:val="Normal"/>
    <w:link w:val="BalloonTextChar"/>
    <w:uiPriority w:val="99"/>
    <w:semiHidden/>
    <w:unhideWhenUsed/>
    <w:rsid w:val="00AD119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197"/>
    <w:rPr>
      <w:rFonts w:ascii="Segoe UI" w:hAnsi="Segoe UI" w:cs="Segoe UI"/>
      <w:sz w:val="18"/>
      <w:szCs w:val="18"/>
    </w:rPr>
  </w:style>
  <w:style w:type="character" w:customStyle="1" w:styleId="Heading1Char">
    <w:name w:val="Heading 1 Char"/>
    <w:basedOn w:val="DefaultParagraphFont"/>
    <w:link w:val="Heading1"/>
    <w:uiPriority w:val="9"/>
    <w:rsid w:val="00FA4222"/>
    <w:rPr>
      <w:rFonts w:ascii="Open Sans Semibold" w:eastAsiaTheme="majorEastAsia" w:hAnsi="Open Sans Semibold" w:cstheme="majorBidi"/>
      <w:color w:val="BF5700"/>
      <w:sz w:val="32"/>
      <w:szCs w:val="32"/>
    </w:rPr>
  </w:style>
  <w:style w:type="character" w:styleId="Hyperlink">
    <w:name w:val="Hyperlink"/>
    <w:basedOn w:val="DefaultParagraphFont"/>
    <w:uiPriority w:val="99"/>
    <w:unhideWhenUsed/>
    <w:rsid w:val="00643F35"/>
    <w:rPr>
      <w:color w:val="0563C1" w:themeColor="hyperlink"/>
      <w:u w:val="single"/>
    </w:rPr>
  </w:style>
  <w:style w:type="character" w:styleId="FollowedHyperlink">
    <w:name w:val="FollowedHyperlink"/>
    <w:basedOn w:val="DefaultParagraphFont"/>
    <w:uiPriority w:val="99"/>
    <w:semiHidden/>
    <w:unhideWhenUsed/>
    <w:rsid w:val="00643F35"/>
    <w:rPr>
      <w:color w:val="954F72" w:themeColor="followedHyperlink"/>
      <w:u w:val="single"/>
    </w:rPr>
  </w:style>
  <w:style w:type="character" w:customStyle="1" w:styleId="UnresolvedMention1">
    <w:name w:val="Unresolved Mention1"/>
    <w:basedOn w:val="DefaultParagraphFont"/>
    <w:uiPriority w:val="99"/>
    <w:semiHidden/>
    <w:unhideWhenUsed/>
    <w:rsid w:val="00510420"/>
    <w:rPr>
      <w:color w:val="605E5C"/>
      <w:shd w:val="clear" w:color="auto" w:fill="E1DFDD"/>
    </w:rPr>
  </w:style>
  <w:style w:type="character" w:customStyle="1" w:styleId="Heading2Char">
    <w:name w:val="Heading 2 Char"/>
    <w:basedOn w:val="DefaultParagraphFont"/>
    <w:link w:val="Heading2"/>
    <w:uiPriority w:val="9"/>
    <w:rsid w:val="00FA4222"/>
    <w:rPr>
      <w:rFonts w:ascii="Open Sans" w:eastAsiaTheme="majorEastAsia" w:hAnsi="Open Sans" w:cs="Times New Roman (Headings CS)"/>
      <w:color w:val="BF5700"/>
      <w:sz w:val="26"/>
      <w:szCs w:val="26"/>
    </w:rPr>
  </w:style>
  <w:style w:type="character" w:customStyle="1" w:styleId="Heading3Char">
    <w:name w:val="Heading 3 Char"/>
    <w:basedOn w:val="DefaultParagraphFont"/>
    <w:link w:val="Heading3"/>
    <w:uiPriority w:val="9"/>
    <w:rsid w:val="00FA4222"/>
    <w:rPr>
      <w:rFonts w:ascii="Open Sans Semibold" w:eastAsiaTheme="majorEastAsia" w:hAnsi="Open Sans Semibold" w:cs="Times New Roman (Headings CS)"/>
      <w:color w:val="BF5700"/>
      <w:sz w:val="20"/>
      <w:szCs w:val="24"/>
    </w:rPr>
  </w:style>
  <w:style w:type="character" w:customStyle="1" w:styleId="Heading4Char">
    <w:name w:val="Heading 4 Char"/>
    <w:basedOn w:val="DefaultParagraphFont"/>
    <w:link w:val="Heading4"/>
    <w:uiPriority w:val="9"/>
    <w:rsid w:val="00FA4222"/>
    <w:rPr>
      <w:rFonts w:ascii="Open Sans" w:eastAsiaTheme="majorEastAsia" w:hAnsi="Open Sans" w:cs="Times New Roman (Headings CS)"/>
      <w:iCs/>
      <w:color w:val="BF5700"/>
      <w:spacing w:val="20"/>
      <w:sz w:val="20"/>
      <w:szCs w:val="24"/>
    </w:rPr>
  </w:style>
  <w:style w:type="character" w:customStyle="1" w:styleId="Heading5Char">
    <w:name w:val="Heading 5 Char"/>
    <w:basedOn w:val="DefaultParagraphFont"/>
    <w:link w:val="Heading5"/>
    <w:uiPriority w:val="9"/>
    <w:rsid w:val="00FA4222"/>
    <w:rPr>
      <w:rFonts w:ascii="Open Sans Semibold" w:eastAsiaTheme="majorEastAsia" w:hAnsi="Open Sans Semibold" w:cs="Times New Roman (Headings CS)"/>
      <w:b/>
      <w:caps/>
      <w:color w:val="989EA3"/>
      <w:sz w:val="20"/>
      <w:szCs w:val="24"/>
    </w:rPr>
  </w:style>
  <w:style w:type="character" w:customStyle="1" w:styleId="Heading6Char">
    <w:name w:val="Heading 6 Char"/>
    <w:basedOn w:val="DefaultParagraphFont"/>
    <w:link w:val="Heading6"/>
    <w:uiPriority w:val="9"/>
    <w:rsid w:val="00FA4222"/>
    <w:rPr>
      <w:rFonts w:ascii="Open Sans" w:eastAsiaTheme="majorEastAsia" w:hAnsi="Open Sans" w:cstheme="majorBidi"/>
      <w:color w:val="989EA3"/>
      <w:sz w:val="20"/>
      <w:szCs w:val="24"/>
    </w:rPr>
  </w:style>
  <w:style w:type="character" w:customStyle="1" w:styleId="Heading7Char">
    <w:name w:val="Heading 7 Char"/>
    <w:basedOn w:val="DefaultParagraphFont"/>
    <w:link w:val="Heading7"/>
    <w:uiPriority w:val="9"/>
    <w:rsid w:val="00FA4222"/>
    <w:rPr>
      <w:rFonts w:ascii="Open Sans" w:eastAsiaTheme="majorEastAsia" w:hAnsi="Open Sans" w:cstheme="majorBidi"/>
      <w:i/>
      <w:iCs/>
      <w:color w:val="333F48"/>
      <w:sz w:val="20"/>
      <w:szCs w:val="24"/>
    </w:rPr>
  </w:style>
  <w:style w:type="character" w:customStyle="1" w:styleId="Heading8Char">
    <w:name w:val="Heading 8 Char"/>
    <w:basedOn w:val="DefaultParagraphFont"/>
    <w:link w:val="Heading8"/>
    <w:uiPriority w:val="9"/>
    <w:rsid w:val="00FA4222"/>
    <w:rPr>
      <w:rFonts w:ascii="Open Sans" w:eastAsiaTheme="majorEastAsia" w:hAnsi="Open Sans" w:cstheme="majorBidi"/>
      <w:color w:val="333F48"/>
      <w:sz w:val="21"/>
      <w:szCs w:val="21"/>
    </w:rPr>
  </w:style>
  <w:style w:type="character" w:styleId="IntenseEmphasis">
    <w:name w:val="Intense Emphasis"/>
    <w:basedOn w:val="DefaultParagraphFont"/>
    <w:uiPriority w:val="21"/>
    <w:qFormat/>
    <w:rsid w:val="00FA4222"/>
    <w:rPr>
      <w:i/>
      <w:iCs/>
      <w:color w:val="BF5700"/>
    </w:rPr>
  </w:style>
  <w:style w:type="paragraph" w:styleId="IntenseQuote">
    <w:name w:val="Intense Quote"/>
    <w:basedOn w:val="Normal"/>
    <w:next w:val="Normal"/>
    <w:link w:val="IntenseQuoteChar"/>
    <w:uiPriority w:val="30"/>
    <w:qFormat/>
    <w:rsid w:val="00FA4222"/>
    <w:pPr>
      <w:pBdr>
        <w:top w:val="single" w:sz="4" w:space="10" w:color="BF5700"/>
        <w:bottom w:val="single" w:sz="4" w:space="10" w:color="BF5700"/>
      </w:pBdr>
      <w:spacing w:before="360" w:after="360"/>
      <w:ind w:left="864" w:right="864"/>
      <w:jc w:val="center"/>
    </w:pPr>
    <w:rPr>
      <w:iCs/>
      <w:color w:val="BF5700"/>
    </w:rPr>
  </w:style>
  <w:style w:type="character" w:customStyle="1" w:styleId="IntenseQuoteChar">
    <w:name w:val="Intense Quote Char"/>
    <w:basedOn w:val="DefaultParagraphFont"/>
    <w:link w:val="IntenseQuote"/>
    <w:uiPriority w:val="30"/>
    <w:rsid w:val="00FA4222"/>
    <w:rPr>
      <w:rFonts w:ascii="Open Sans" w:hAnsi="Open Sans" w:cs="Times New Roman (Body CS)"/>
      <w:iCs/>
      <w:color w:val="BF5700"/>
      <w:sz w:val="20"/>
      <w:szCs w:val="24"/>
    </w:rPr>
  </w:style>
  <w:style w:type="character" w:styleId="IntenseReference">
    <w:name w:val="Intense Reference"/>
    <w:basedOn w:val="DefaultParagraphFont"/>
    <w:uiPriority w:val="32"/>
    <w:qFormat/>
    <w:rsid w:val="00FA4222"/>
    <w:rPr>
      <w:b/>
      <w:bCs/>
      <w:smallCaps/>
      <w:color w:val="BF5700"/>
      <w:spacing w:val="5"/>
    </w:rPr>
  </w:style>
  <w:style w:type="character" w:styleId="BookTitle">
    <w:name w:val="Book Title"/>
    <w:basedOn w:val="DefaultParagraphFont"/>
    <w:uiPriority w:val="33"/>
    <w:rsid w:val="00FA4222"/>
    <w:rPr>
      <w:b w:val="0"/>
      <w:bCs/>
      <w:i/>
      <w:iCs/>
      <w:spacing w:val="5"/>
    </w:rPr>
  </w:style>
  <w:style w:type="paragraph" w:styleId="NoSpacing">
    <w:name w:val="No Spacing"/>
    <w:aliases w:val="NoSpace OpenSans"/>
    <w:uiPriority w:val="1"/>
    <w:rsid w:val="00FA4222"/>
    <w:pPr>
      <w:spacing w:after="0" w:line="240" w:lineRule="auto"/>
    </w:pPr>
    <w:rPr>
      <w:rFonts w:ascii="Open Sans" w:hAnsi="Open Sans" w:cs="Times New Roman (Body CS)"/>
      <w:color w:val="333F48"/>
      <w:sz w:val="20"/>
      <w:szCs w:val="24"/>
    </w:rPr>
  </w:style>
  <w:style w:type="paragraph" w:styleId="Subtitle">
    <w:name w:val="Subtitle"/>
    <w:basedOn w:val="Normal"/>
    <w:next w:val="Normal"/>
    <w:link w:val="SubtitleChar"/>
    <w:uiPriority w:val="11"/>
    <w:qFormat/>
    <w:rsid w:val="00FA4222"/>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A4222"/>
    <w:rPr>
      <w:rFonts w:ascii="Open Sans" w:eastAsiaTheme="minorEastAsia" w:hAnsi="Open Sans"/>
      <w:color w:val="5A5A5A" w:themeColor="text1" w:themeTint="A5"/>
      <w:spacing w:val="15"/>
    </w:rPr>
  </w:style>
  <w:style w:type="character" w:styleId="SubtleEmphasis">
    <w:name w:val="Subtle Emphasis"/>
    <w:basedOn w:val="DefaultParagraphFont"/>
    <w:uiPriority w:val="19"/>
    <w:qFormat/>
    <w:rsid w:val="00FA4222"/>
    <w:rPr>
      <w:i/>
      <w:iCs/>
      <w:color w:val="333F48"/>
    </w:rPr>
  </w:style>
  <w:style w:type="character" w:styleId="Emphasis">
    <w:name w:val="Emphasis"/>
    <w:basedOn w:val="DefaultParagraphFont"/>
    <w:uiPriority w:val="20"/>
    <w:rsid w:val="00FA4222"/>
    <w:rPr>
      <w:i/>
      <w:iCs/>
    </w:rPr>
  </w:style>
  <w:style w:type="character" w:styleId="Strong">
    <w:name w:val="Strong"/>
    <w:basedOn w:val="DefaultParagraphFont"/>
    <w:uiPriority w:val="22"/>
    <w:qFormat/>
    <w:rsid w:val="00FA4222"/>
    <w:rPr>
      <w:b/>
      <w:bCs/>
    </w:rPr>
  </w:style>
  <w:style w:type="paragraph" w:styleId="Quote">
    <w:name w:val="Quote"/>
    <w:basedOn w:val="Normal"/>
    <w:next w:val="Normal"/>
    <w:link w:val="QuoteChar"/>
    <w:uiPriority w:val="29"/>
    <w:rsid w:val="00FA4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A4222"/>
    <w:rPr>
      <w:rFonts w:ascii="Open Sans" w:hAnsi="Open Sans" w:cs="Times New Roman (Body CS)"/>
      <w:i/>
      <w:iCs/>
      <w:color w:val="404040" w:themeColor="text1" w:themeTint="BF"/>
      <w:sz w:val="20"/>
      <w:szCs w:val="24"/>
    </w:rPr>
  </w:style>
  <w:style w:type="character" w:styleId="SubtleReference">
    <w:name w:val="Subtle Reference"/>
    <w:basedOn w:val="DefaultParagraphFont"/>
    <w:uiPriority w:val="31"/>
    <w:qFormat/>
    <w:rsid w:val="00FA4222"/>
    <w:rPr>
      <w:caps w:val="0"/>
      <w:smallCaps/>
      <w:strike w:val="0"/>
      <w:dstrike w:val="0"/>
      <w:vanish w:val="0"/>
      <w:color w:val="5A5A5A" w:themeColor="text1" w:themeTint="A5"/>
      <w:vertAlign w:val="baseline"/>
    </w:rPr>
  </w:style>
  <w:style w:type="paragraph" w:customStyle="1" w:styleId="CharisText">
    <w:name w:val="Charis Text"/>
    <w:basedOn w:val="Normal"/>
    <w:qFormat/>
    <w:rsid w:val="00FA4222"/>
    <w:rPr>
      <w:rFonts w:ascii="Charis SIL" w:hAnsi="Charis SIL" w:cs="Charis SIL"/>
    </w:rPr>
  </w:style>
  <w:style w:type="paragraph" w:customStyle="1" w:styleId="NoSpaceCharis">
    <w:name w:val="NoSpaceCharis"/>
    <w:basedOn w:val="CharisText"/>
    <w:rsid w:val="00FA4222"/>
  </w:style>
  <w:style w:type="paragraph" w:styleId="Header">
    <w:name w:val="header"/>
    <w:basedOn w:val="Normal"/>
    <w:link w:val="HeaderChar"/>
    <w:uiPriority w:val="99"/>
    <w:unhideWhenUsed/>
    <w:rsid w:val="00FA4222"/>
    <w:pPr>
      <w:tabs>
        <w:tab w:val="center" w:pos="4680"/>
        <w:tab w:val="right" w:pos="9360"/>
      </w:tabs>
    </w:pPr>
  </w:style>
  <w:style w:type="character" w:customStyle="1" w:styleId="HeaderChar">
    <w:name w:val="Header Char"/>
    <w:basedOn w:val="DefaultParagraphFont"/>
    <w:link w:val="Header"/>
    <w:uiPriority w:val="99"/>
    <w:rsid w:val="00FA4222"/>
    <w:rPr>
      <w:rFonts w:ascii="Open Sans" w:hAnsi="Open Sans" w:cs="Times New Roman (Body CS)"/>
      <w:color w:val="333F48"/>
      <w:sz w:val="20"/>
      <w:szCs w:val="24"/>
    </w:rPr>
  </w:style>
  <w:style w:type="paragraph" w:styleId="Footer">
    <w:name w:val="footer"/>
    <w:basedOn w:val="Normal"/>
    <w:link w:val="FooterChar"/>
    <w:uiPriority w:val="99"/>
    <w:unhideWhenUsed/>
    <w:rsid w:val="00FA4222"/>
    <w:pPr>
      <w:tabs>
        <w:tab w:val="center" w:pos="4680"/>
        <w:tab w:val="right" w:pos="9360"/>
      </w:tabs>
    </w:pPr>
  </w:style>
  <w:style w:type="character" w:customStyle="1" w:styleId="FooterChar">
    <w:name w:val="Footer Char"/>
    <w:basedOn w:val="DefaultParagraphFont"/>
    <w:link w:val="Footer"/>
    <w:uiPriority w:val="99"/>
    <w:rsid w:val="00FA4222"/>
    <w:rPr>
      <w:rFonts w:ascii="Open Sans" w:hAnsi="Open Sans" w:cs="Times New Roman (Body CS)"/>
      <w:color w:val="333F48"/>
      <w:sz w:val="20"/>
      <w:szCs w:val="24"/>
    </w:rPr>
  </w:style>
  <w:style w:type="paragraph" w:customStyle="1" w:styleId="BasicParagraph">
    <w:name w:val="[Basic Paragraph]"/>
    <w:basedOn w:val="Normal"/>
    <w:uiPriority w:val="99"/>
    <w:rsid w:val="00FA4222"/>
    <w:pPr>
      <w:autoSpaceDE w:val="0"/>
      <w:autoSpaceDN w:val="0"/>
      <w:adjustRightInd w:val="0"/>
      <w:spacing w:line="288" w:lineRule="auto"/>
      <w:textAlignment w:val="center"/>
    </w:pPr>
    <w:rPr>
      <w:rFonts w:ascii="MinionPro-Regular" w:hAnsi="MinionPro-Regular" w:cs="MinionPro-Regular"/>
      <w:color w:val="000000"/>
      <w:sz w:val="24"/>
    </w:rPr>
  </w:style>
  <w:style w:type="paragraph" w:customStyle="1" w:styleId="Command">
    <w:name w:val="Command"/>
    <w:basedOn w:val="Normal"/>
    <w:qFormat/>
    <w:rsid w:val="00FA4222"/>
    <w:pPr>
      <w:pBdr>
        <w:top w:val="single" w:sz="24" w:space="1" w:color="BFBFBF" w:themeColor="background1" w:themeShade="BF"/>
        <w:bottom w:val="single" w:sz="24" w:space="1" w:color="BFBFBF" w:themeColor="background1" w:themeShade="BF"/>
      </w:pBdr>
      <w:spacing w:before="120"/>
    </w:pPr>
    <w:rPr>
      <w:rFonts w:ascii="Courier New" w:hAnsi="Courier New"/>
    </w:rPr>
  </w:style>
  <w:style w:type="paragraph" w:customStyle="1" w:styleId="Tip">
    <w:name w:val="Tip"/>
    <w:basedOn w:val="Normal"/>
    <w:qFormat/>
    <w:rsid w:val="00FA4222"/>
    <w:pPr>
      <w:pBdr>
        <w:top w:val="single" w:sz="4" w:space="1" w:color="auto"/>
        <w:bottom w:val="single" w:sz="4" w:space="1" w:color="auto"/>
      </w:pBdr>
      <w:contextualSpacing/>
    </w:pPr>
    <w:rPr>
      <w:rFonts w:ascii="Georgia" w:hAnsi="Georgia"/>
    </w:rPr>
  </w:style>
  <w:style w:type="paragraph" w:styleId="Caption">
    <w:name w:val="caption"/>
    <w:basedOn w:val="Normal"/>
    <w:next w:val="Normal"/>
    <w:link w:val="CaptionChar"/>
    <w:uiPriority w:val="35"/>
    <w:unhideWhenUsed/>
    <w:qFormat/>
    <w:rsid w:val="00FA4222"/>
    <w:pPr>
      <w:spacing w:after="200"/>
    </w:pPr>
    <w:rPr>
      <w:i/>
      <w:iCs/>
      <w:color w:val="000000"/>
      <w:sz w:val="18"/>
      <w:szCs w:val="18"/>
    </w:rPr>
  </w:style>
  <w:style w:type="character" w:customStyle="1" w:styleId="Code">
    <w:name w:val="Code"/>
    <w:basedOn w:val="DefaultParagraphFont"/>
    <w:uiPriority w:val="1"/>
    <w:qFormat/>
    <w:rsid w:val="00FA4222"/>
    <w:rPr>
      <w:rFonts w:ascii="Consolas" w:hAnsi="Consolas"/>
    </w:rPr>
  </w:style>
  <w:style w:type="paragraph" w:customStyle="1" w:styleId="Listing">
    <w:name w:val="Listing"/>
    <w:basedOn w:val="Caption"/>
    <w:link w:val="ListingChar"/>
    <w:qFormat/>
    <w:rsid w:val="00FA4222"/>
    <w:pPr>
      <w:keepNext/>
      <w:spacing w:before="200" w:after="60"/>
    </w:pPr>
  </w:style>
  <w:style w:type="character" w:customStyle="1" w:styleId="ListingChar">
    <w:name w:val="Listing Char"/>
    <w:basedOn w:val="DefaultParagraphFont"/>
    <w:link w:val="Listing"/>
    <w:rsid w:val="00FA4222"/>
    <w:rPr>
      <w:rFonts w:ascii="Open Sans" w:hAnsi="Open Sans" w:cs="Times New Roman (Body CS)"/>
      <w:i/>
      <w:iCs/>
      <w:color w:val="000000"/>
      <w:sz w:val="18"/>
      <w:szCs w:val="18"/>
    </w:rPr>
  </w:style>
  <w:style w:type="paragraph" w:customStyle="1" w:styleId="Picture">
    <w:name w:val="Picture"/>
    <w:basedOn w:val="Normal"/>
    <w:link w:val="PictureChar"/>
    <w:qFormat/>
    <w:rsid w:val="00FA4222"/>
    <w:pPr>
      <w:keepNext/>
      <w:spacing w:after="0"/>
    </w:pPr>
    <w:rPr>
      <w:noProof/>
    </w:rPr>
  </w:style>
  <w:style w:type="character" w:customStyle="1" w:styleId="PictureChar">
    <w:name w:val="Picture Char"/>
    <w:basedOn w:val="DefaultParagraphFont"/>
    <w:link w:val="Picture"/>
    <w:rsid w:val="00FA4222"/>
    <w:rPr>
      <w:rFonts w:ascii="Open Sans" w:hAnsi="Open Sans" w:cs="Times New Roman (Body CS)"/>
      <w:noProof/>
      <w:color w:val="333F48"/>
      <w:sz w:val="20"/>
      <w:szCs w:val="24"/>
    </w:rPr>
  </w:style>
  <w:style w:type="character" w:customStyle="1" w:styleId="CaptionChar">
    <w:name w:val="Caption Char"/>
    <w:basedOn w:val="DefaultParagraphFont"/>
    <w:link w:val="Caption"/>
    <w:uiPriority w:val="35"/>
    <w:rsid w:val="00FA4222"/>
    <w:rPr>
      <w:rFonts w:ascii="Open Sans" w:hAnsi="Open Sans" w:cs="Times New Roman (Body CS)"/>
      <w:i/>
      <w:iCs/>
      <w:color w:val="000000"/>
      <w:sz w:val="18"/>
      <w:szCs w:val="18"/>
    </w:rPr>
  </w:style>
  <w:style w:type="character" w:styleId="UnresolvedMention">
    <w:name w:val="Unresolved Mention"/>
    <w:basedOn w:val="DefaultParagraphFont"/>
    <w:uiPriority w:val="99"/>
    <w:semiHidden/>
    <w:unhideWhenUsed/>
    <w:rsid w:val="00DA2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microsoft.aspnetcore.identity.entityframeworkcore.identityuser" TargetMode="External"/><Relationship Id="rId3" Type="http://schemas.openxmlformats.org/officeDocument/2006/relationships/styles" Target="styles.xml"/><Relationship Id="rId7" Type="http://schemas.openxmlformats.org/officeDocument/2006/relationships/hyperlink" Target="https://github.com/mis333k-spr20/sp20RelationalDataDemo.gi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20homework6example.azurewebsites.n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mis333k-spr20/sp20IdentityTemplate.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nealkl2\AppData\Roaming\Microsoft\Templates\McComb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A4B66-106A-1746-A640-FCF55371A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C:\Users\onealkl2\AppData\Roaming\Microsoft\Templates\McCombs_Template.dotx</Template>
  <TotalTime>121</TotalTime>
  <Pages>8</Pages>
  <Words>3695</Words>
  <Characters>21067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Gray</dc:creator>
  <cp:keywords/>
  <dc:description/>
  <cp:lastModifiedBy>Lam, Kevin</cp:lastModifiedBy>
  <cp:revision>5</cp:revision>
  <cp:lastPrinted>2016-03-07T02:18:00Z</cp:lastPrinted>
  <dcterms:created xsi:type="dcterms:W3CDTF">2020-04-10T20:32:00Z</dcterms:created>
  <dcterms:modified xsi:type="dcterms:W3CDTF">2020-04-14T23:41:00Z</dcterms:modified>
</cp:coreProperties>
</file>